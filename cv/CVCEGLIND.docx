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2879"/>
        <w:gridCol w:w="450"/>
        <w:gridCol w:w="3961"/>
        <w:gridCol w:w="3150"/>
      </w:tblGrid>
      <w:tr w:rsidR="00B6466C" w:rsidRPr="001C08A3" w:rsidTr="00536F28">
        <w:trPr>
          <w:trHeight w:val="993"/>
          <w:jc w:val="center"/>
        </w:trPr>
        <w:tc>
          <w:tcPr>
            <w:tcW w:w="2879" w:type="dxa"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 w:val="restart"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B6466C" w:rsidRPr="004D0192" w:rsidRDefault="004D0192" w:rsidP="00EB59CB">
            <w:pPr>
              <w:pStyle w:val="Puesto"/>
            </w:pPr>
            <w:r w:rsidRPr="004D0192">
              <w:rPr>
                <w:sz w:val="44"/>
              </w:rPr>
              <w:t>Carlos Eduardo Gonzalez Lugo</w:t>
            </w:r>
            <w:r w:rsidR="00B6466C" w:rsidRPr="001C08A3">
              <w:rPr>
                <w:lang w:bidi="es-ES"/>
              </w:rPr>
              <w:br/>
            </w:r>
          </w:p>
        </w:tc>
      </w:tr>
      <w:tr w:rsidR="00B6466C" w:rsidRPr="001C08A3" w:rsidTr="00EB59CB">
        <w:trPr>
          <w:trHeight w:val="253"/>
          <w:jc w:val="center"/>
        </w:trPr>
        <w:tc>
          <w:tcPr>
            <w:tcW w:w="287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1C08A3" w:rsidRDefault="004D0192" w:rsidP="0080075A">
            <w:pPr>
              <w:pStyle w:val="Contacto"/>
              <w:rPr>
                <w:rFonts w:ascii="Times New Roman" w:hAnsi="Times New Roman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393FDAA7" wp14:editId="61B3FBA7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-313690</wp:posOffset>
                  </wp:positionV>
                  <wp:extent cx="2143125" cy="2143125"/>
                  <wp:effectExtent l="95250" t="76200" r="85725" b="1019175"/>
                  <wp:wrapNone/>
                  <wp:docPr id="12" name="Imagen 12" descr="imagen de per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per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222466">
            <w:pPr>
              <w:pStyle w:val="Puesto"/>
            </w:pPr>
          </w:p>
        </w:tc>
      </w:tr>
      <w:tr w:rsidR="00B6466C" w:rsidRPr="00EB59CB" w:rsidTr="00EB59CB">
        <w:trPr>
          <w:trHeight w:val="921"/>
          <w:jc w:val="center"/>
        </w:trPr>
        <w:tc>
          <w:tcPr>
            <w:tcW w:w="2879" w:type="dxa"/>
            <w:vMerge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961" w:type="dxa"/>
            <w:vAlign w:val="bottom"/>
          </w:tcPr>
          <w:p w:rsidR="00B6466C" w:rsidRPr="006505E2" w:rsidRDefault="00EB59CB" w:rsidP="006505E2">
            <w:pPr>
              <w:ind w:left="-44" w:right="-206" w:firstLine="44"/>
              <w:rPr>
                <w:b/>
                <w:color w:val="531E4E" w:themeColor="accent1"/>
                <w:sz w:val="32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Electronic Engineer</w:t>
            </w:r>
          </w:p>
        </w:tc>
        <w:tc>
          <w:tcPr>
            <w:tcW w:w="3150" w:type="dxa"/>
            <w:vAlign w:val="bottom"/>
          </w:tcPr>
          <w:p w:rsidR="00B6466C" w:rsidRPr="00644A4F" w:rsidRDefault="00B6466C" w:rsidP="0080075A">
            <w:pPr>
              <w:pStyle w:val="Contacto"/>
              <w:rPr>
                <w:b/>
                <w:lang w:val="en-US"/>
              </w:rPr>
            </w:pPr>
          </w:p>
        </w:tc>
      </w:tr>
      <w:tr w:rsidR="00B6466C" w:rsidRPr="00E61162" w:rsidTr="00536F28">
        <w:trPr>
          <w:trHeight w:val="705"/>
          <w:jc w:val="center"/>
        </w:trPr>
        <w:tc>
          <w:tcPr>
            <w:tcW w:w="2879" w:type="dxa"/>
            <w:vMerge/>
          </w:tcPr>
          <w:p w:rsidR="00B6466C" w:rsidRPr="00644A4F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644A4F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020AAF" w:rsidRPr="00020AAF" w:rsidRDefault="00020AAF" w:rsidP="00020AAF">
            <w:pPr>
              <w:pStyle w:val="Ttulo1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ABOUT ME</w:t>
            </w:r>
            <w:r w:rsidR="00B808D3" w:rsidRPr="00020AAF">
              <w:rPr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9A7AF4" w:rsidRDefault="0037235E" w:rsidP="009A7AF4">
            <w:pPr>
              <w:pStyle w:val="Ttulo1"/>
              <w:rPr>
                <w:b w:val="0"/>
                <w:sz w:val="24"/>
                <w:szCs w:val="24"/>
                <w:lang w:val="en-US" w:bidi="es-ES"/>
              </w:rPr>
            </w:pPr>
            <w:r>
              <w:rPr>
                <w:b w:val="0"/>
                <w:sz w:val="24"/>
                <w:szCs w:val="24"/>
                <w:lang w:val="en-US" w:bidi="es-ES"/>
              </w:rPr>
              <w:t>My goal is to be the best as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>
              <w:rPr>
                <w:b w:val="0"/>
                <w:sz w:val="24"/>
                <w:szCs w:val="24"/>
                <w:lang w:val="en-US" w:bidi="es-ES"/>
              </w:rPr>
              <w:t>possible in web development.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</w:p>
          <w:p w:rsidR="009A7AF4" w:rsidRPr="009A7AF4" w:rsidRDefault="009A7AF4" w:rsidP="009A7AF4">
            <w:pPr>
              <w:rPr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SOFT SKILLS</w:t>
            </w:r>
            <w:r>
              <w:rPr>
                <w:lang w:val="en-US" w:bidi="es-ES"/>
              </w:rPr>
              <w:t xml:space="preserve">: </w:t>
            </w:r>
            <w:r w:rsidRPr="009A7AF4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Teamwork/collaboration, problem-solving, flexibility</w:t>
            </w:r>
          </w:p>
          <w:p w:rsidR="00B808D3" w:rsidRPr="00020AAF" w:rsidRDefault="00B808D3" w:rsidP="00B808D3">
            <w:pPr>
              <w:pStyle w:val="Ttulo1"/>
              <w:rPr>
                <w:color w:val="531E4E" w:themeColor="accent1"/>
                <w:sz w:val="24"/>
                <w:lang w:val="en-US"/>
              </w:rPr>
            </w:pPr>
            <w:r w:rsidRPr="00020AAF">
              <w:rPr>
                <w:color w:val="531E4E" w:themeColor="accent1"/>
                <w:sz w:val="24"/>
                <w:lang w:val="en-US"/>
              </w:rPr>
              <w:t>PROFESSIONAL EXPERIENCE:</w:t>
            </w:r>
          </w:p>
          <w:p w:rsidR="00B808D3" w:rsidRPr="00E61162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s-MX" w:bidi="es-ES"/>
              </w:rPr>
            </w:pPr>
            <w:r w:rsidRPr="00E61162">
              <w:rPr>
                <w:b w:val="0"/>
                <w:sz w:val="24"/>
                <w:szCs w:val="24"/>
                <w:lang w:val="es-MX" w:bidi="es-ES"/>
              </w:rPr>
              <w:t xml:space="preserve">2020-2023 IBERDROLA – Supervisor </w:t>
            </w:r>
            <w:proofErr w:type="spellStart"/>
            <w:r w:rsidRPr="00E61162">
              <w:rPr>
                <w:b w:val="0"/>
                <w:sz w:val="24"/>
                <w:szCs w:val="24"/>
                <w:lang w:val="es-MX" w:bidi="es-ES"/>
              </w:rPr>
              <w:t>Operator</w:t>
            </w:r>
            <w:proofErr w:type="spellEnd"/>
            <w:r w:rsidRPr="00E61162">
              <w:rPr>
                <w:b w:val="0"/>
                <w:sz w:val="24"/>
                <w:szCs w:val="24"/>
                <w:lang w:val="es-MX" w:bidi="es-ES"/>
              </w:rPr>
              <w:t xml:space="preserve"> in </w:t>
            </w:r>
            <w:r w:rsidR="00020AAF" w:rsidRPr="00E61162">
              <w:rPr>
                <w:b w:val="0"/>
                <w:sz w:val="24"/>
                <w:szCs w:val="24"/>
                <w:lang w:val="es-MX" w:bidi="es-ES"/>
              </w:rPr>
              <w:t>Altamira, Tamaulipas</w:t>
            </w:r>
            <w:r w:rsidRPr="00E61162">
              <w:rPr>
                <w:b w:val="0"/>
                <w:sz w:val="24"/>
                <w:szCs w:val="24"/>
                <w:lang w:val="es-MX" w:bidi="es-ES"/>
              </w:rPr>
              <w:t>.</w:t>
            </w:r>
          </w:p>
          <w:p w:rsidR="006505E2" w:rsidRPr="00020F65" w:rsidRDefault="00E61162" w:rsidP="006505E2">
            <w:pP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</w:pPr>
            <w:r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Power Plant / </w:t>
            </w:r>
            <w:r w:rsidR="006505E2"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General Electric Combined Cycle Turbines</w:t>
            </w:r>
            <w:r w:rsid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: </w:t>
            </w:r>
            <w:r w:rsid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br/>
              <w:t>S</w:t>
            </w:r>
            <w:r w:rsidR="006505E2"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upervision, reports, operational maneuvers, chemical analys</w:t>
            </w:r>
            <w:r w:rsidR="00674060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is, supervision in major maintenances.</w:t>
            </w:r>
            <w:bookmarkStart w:id="0" w:name="_GoBack"/>
            <w:bookmarkEnd w:id="0"/>
          </w:p>
          <w:p w:rsidR="00B808D3" w:rsidRDefault="00B808D3" w:rsidP="009A7AF4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2019: GRUPO BUSTECH INDUSTRIAL –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Supervisor in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</w:p>
          <w:p w:rsidR="00B808D3" w:rsidRPr="00E61162" w:rsidRDefault="006505E2" w:rsidP="00674060">
            <w:pPr>
              <w:rPr>
                <w:lang w:val="en-US" w:bidi="es-ES"/>
              </w:rPr>
            </w:pPr>
            <w:r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Fire Fighting Equipment Maintenance.</w:t>
            </w:r>
            <w:r w:rsidR="00E61162"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at </w:t>
            </w:r>
            <w:r w:rsidR="00674060" w:rsidRPr="00020F65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Iberdrola</w:t>
            </w:r>
            <w:r w:rsidR="00674060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equipment Calibrations, Control loops, Fire Trained</w:t>
            </w:r>
          </w:p>
        </w:tc>
      </w:tr>
      <w:tr w:rsidR="00B6466C" w:rsidRPr="00E61162" w:rsidTr="00536F28">
        <w:trPr>
          <w:trHeight w:val="1164"/>
          <w:jc w:val="center"/>
        </w:trPr>
        <w:tc>
          <w:tcPr>
            <w:tcW w:w="2879" w:type="dxa"/>
          </w:tcPr>
          <w:p w:rsidR="00B6466C" w:rsidRPr="00B808D3" w:rsidRDefault="00536F28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7439E46" wp14:editId="681BA19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452120</wp:posOffset>
                      </wp:positionV>
                      <wp:extent cx="1782445" cy="378460"/>
                      <wp:effectExtent l="0" t="0" r="0" b="254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630" w:right="165" w:firstLine="27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Monterrey, Nuevo León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6F6" id="_x0000_s1028" type="#_x0000_t202" style="position:absolute;margin-left:-4.9pt;margin-top:35.6pt;width:140.35pt;height:2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n0FAIAAAI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630" w:right="165" w:firstLine="27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Monterrey, Nuevo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222466">
            <w:pPr>
              <w:rPr>
                <w:lang w:val="en-US"/>
              </w:rPr>
            </w:pPr>
          </w:p>
        </w:tc>
      </w:tr>
      <w:tr w:rsidR="00B6466C" w:rsidRPr="00E61162" w:rsidTr="00536F28">
        <w:trPr>
          <w:trHeight w:val="54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B2A57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n-US"/>
              </w:rPr>
            </w:pPr>
          </w:p>
          <w:p w:rsidR="00B6466C" w:rsidRPr="00B808D3" w:rsidRDefault="00B808D3" w:rsidP="00536F28">
            <w:pPr>
              <w:pStyle w:val="Informacin"/>
              <w:ind w:left="-115" w:right="-64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7142177" wp14:editId="2A547766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130175</wp:posOffset>
                      </wp:positionV>
                      <wp:extent cx="1782445" cy="378460"/>
                      <wp:effectExtent l="0" t="0" r="0" b="254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B808D3">
                                  <w:pPr>
                                    <w:ind w:left="-9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8333915782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78B" id="_x0000_s1029" type="#_x0000_t202" style="position:absolute;left:0;text-align:left;margin-left:-9.75pt;margin-top:10.25pt;width:140.35pt;height: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+EwIAAAE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" filled="f" stroked="f">
                      <v:textbox>
                        <w:txbxContent>
                          <w:p w:rsidR="00536F28" w:rsidRPr="00B808D3" w:rsidRDefault="00536F28" w:rsidP="00B808D3">
                            <w:pPr>
                              <w:ind w:left="-9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8333915782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516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22466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624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5753B22" wp14:editId="7D6A27DE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42545</wp:posOffset>
                      </wp:positionV>
                      <wp:extent cx="1782445" cy="378460"/>
                      <wp:effectExtent l="0" t="0" r="0" b="254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36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lalolu94@hotmail.com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08" id="_x0000_s1030" type="#_x0000_t202" style="position:absolute;margin-left:-11.25pt;margin-top:3.35pt;width:140.35pt;height:2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ZEwIAAAE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36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lalolu94@hotmail.com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18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C886968" wp14:editId="48409B10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18415</wp:posOffset>
                      </wp:positionV>
                      <wp:extent cx="1782445" cy="378460"/>
                      <wp:effectExtent l="0" t="0" r="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536F28">
                                  <w:pPr>
                                    <w:ind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in/</w:t>
                                  </w:r>
                                  <w:proofErr w:type="spell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ceduardogonzalezlugo</w:t>
                                  </w:r>
                                  <w:proofErr w:type="spellEnd"/>
                                  <w:proofErr w:type="gramEnd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F2B96" id="_x0000_s1031" type="#_x0000_t202" style="position:absolute;margin-left:-16.5pt;margin-top:1.45pt;width:140.35pt;height:2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xEgIAAAEEAAAOAAAAZHJzL2Uyb0RvYy54bWysU9uO2yAQfa/Uf0C8N05cZ5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" filled="f" stroked="f">
                      <v:textbox>
                        <w:txbxContent>
                          <w:p w:rsidR="00536F28" w:rsidRPr="00B808D3" w:rsidRDefault="00536F28" w:rsidP="00536F28">
                            <w:pPr>
                              <w:ind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in/</w:t>
                            </w:r>
                            <w:proofErr w:type="spell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ceduardogonzalezlugo</w:t>
                            </w:r>
                            <w:proofErr w:type="spellEnd"/>
                            <w:proofErr w:type="gramEnd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174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E61162" w:rsidRDefault="00E61162" w:rsidP="00E61162">
            <w:pPr>
              <w:pStyle w:val="Informacin"/>
              <w:rPr>
                <w:lang w:val="en-US"/>
              </w:rPr>
            </w:pPr>
            <w:r w:rsidRPr="00E61162">
              <w:rPr>
                <w:lang w:val="en-US"/>
              </w:rPr>
              <w:t>in/ceduardogonzalezlugo/</w:t>
            </w:r>
          </w:p>
        </w:tc>
        <w:tc>
          <w:tcPr>
            <w:tcW w:w="450" w:type="dxa"/>
            <w:vMerge/>
          </w:tcPr>
          <w:p w:rsidR="00B6466C" w:rsidRPr="00E61162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E61162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E61162" w:rsidTr="00536F28">
        <w:trPr>
          <w:trHeight w:val="2304"/>
          <w:jc w:val="center"/>
        </w:trPr>
        <w:tc>
          <w:tcPr>
            <w:tcW w:w="2879" w:type="dxa"/>
          </w:tcPr>
          <w:p w:rsidR="00B6466C" w:rsidRPr="00E61162" w:rsidRDefault="00B6466C" w:rsidP="00222466">
            <w:pPr>
              <w:rPr>
                <w:lang w:val="en-US"/>
              </w:rPr>
            </w:pPr>
          </w:p>
        </w:tc>
        <w:tc>
          <w:tcPr>
            <w:tcW w:w="450" w:type="dxa"/>
          </w:tcPr>
          <w:p w:rsidR="00B6466C" w:rsidRPr="00E61162" w:rsidRDefault="00B6466C" w:rsidP="00222466">
            <w:pPr>
              <w:rPr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E61162" w:rsidRDefault="00B6466C" w:rsidP="00222466">
            <w:pPr>
              <w:rPr>
                <w:lang w:val="en-US"/>
              </w:rPr>
            </w:pPr>
          </w:p>
        </w:tc>
      </w:tr>
    </w:tbl>
    <w:p w:rsidR="007F5B63" w:rsidRPr="00E61162" w:rsidRDefault="007F5B63" w:rsidP="00417D91">
      <w:pPr>
        <w:pStyle w:val="Textoindependiente"/>
        <w:rPr>
          <w:lang w:val="en-US"/>
        </w:rPr>
      </w:pPr>
    </w:p>
    <w:sectPr w:rsidR="007F5B63" w:rsidRPr="00E61162" w:rsidSect="00536F28">
      <w:headerReference w:type="default" r:id="rId12"/>
      <w:footerReference w:type="default" r:id="rId13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299" w:rsidRDefault="00F14299" w:rsidP="00590471">
      <w:r>
        <w:separator/>
      </w:r>
    </w:p>
  </w:endnote>
  <w:endnote w:type="continuationSeparator" w:id="0">
    <w:p w:rsidR="00F14299" w:rsidRDefault="00F1429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2E" w:rsidRDefault="00370C2E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upo 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orma libre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28" descr="Icono de teléfono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orma libre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32" descr="Icono de correo electrónico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3" descr="Icono de GPS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orma libre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n 36" descr="icono de sitio web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81BC21" id="Grupo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">
              <v:shape id="Forma libre 22" o:spid="_x0000_s1027" style="position:absolute;left:95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orma libre 27" o:spid="_x0000_s1028" style="position:absolute;top:5143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v7MQA&#10;AADbAAAADwAAAGRycy9kb3ducmV2LnhtbESPQWvCQBCF7wX/wzJCb3VTodamriIRqR56MBW9Dtkx&#10;CWZnQ3ar8d87B8HbDO/Ne9/MFr1r1IW6UHs28D5KQBEX3tZcGtj/rd+moEJEtth4JgM3CrCYD15m&#10;mFp/5R1d8lgqCeGQooEqxjbVOhQVOQwj3xKLdvKdwyhrV2rb4VXCXaPHSTLRDmuWhgpbyioqzvm/&#10;M/B5DuuPLFt9bX/3p8khcT9+lR+NeR32y29Qkfr4ND+u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7+zEAAAA2wAAAA8AAAAAAAAAAAAAAAAAmAIAAGRycy9k&#10;b3ducmV2LnhtbFBLBQYAAAAABAAEAPUAAACJAw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9" type="#_x0000_t75" alt="Icono de teléfono" style="position:absolute;left:22860;top:6286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<v:imagedata r:id="rId5" o:title="Icono de teléfono"/>
                <v:path arrowok="t"/>
              </v:shape>
              <v:shape id="Forma libre 31" o:spid="_x0000_s1030" style="position:absolute;top:10191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LpMMA&#10;AADaAAAADwAAAGRycy9kb3ducmV2LnhtbESPQWsCMRSE7wX/Q3hCbzW7PUhZjbKK1t5KtYLHx+a5&#10;u7p5CZu4pv31TaHQ4zAz3zDzZTSdGKj3rWUF+SQDQVxZ3XKt4POwfXoB4QOyxs4yKfgiD8vF6GGO&#10;hbZ3/qBhH2qRIOwLVNCE4AopfdWQQT+xjjh5Z9sbDEn2tdQ93hPcdPI5y6bSYMtpoUFH64aq6/5m&#10;FLyW7sRxc1m9DzuO28M6P367TqnHcSxnIALF8B/+a79p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LpMMAAADaAAAADwAAAAAAAAAAAAAAAACYAgAAZHJzL2Rv&#10;d25yZXYueG1sUEsFBgAAAAAEAAQA9QAAAIgD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2" o:spid="_x0000_s1031" type="#_x0000_t75" alt="Icono de correo electrónico" style="position:absolute;left:22860;top:11334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<v:imagedata r:id="rId6" o:title="Icono de correo electrónico"/>
                <v:path arrowok="t"/>
              </v:shape>
              <v:shape id="Imagen 23" o:spid="_x0000_s1032" type="#_x0000_t75" alt="Icono de GPS" style="position:absolute;left:22955;top:1238;width:1517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<v:imagedata r:id="rId7" o:title="Icono de GPS"/>
                <v:path arrowok="t"/>
              </v:shape>
              <v:shape id="Forma libre 35" o:spid="_x0000_s1033" style="position:absolute;top:15240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rF74A&#10;AADaAAAADwAAAGRycy9kb3ducmV2LnhtbESPwQrCMBBE74L/EFbwpqkeRKtRRBG8SVX0ujRrW202&#10;pYm1/r0RBI/DzLxhFqvWlKKh2hWWFYyGEQji1OqCMwXn024wBeE8ssbSMil4k4PVsttZYKztixNq&#10;jj4TAcIuRgW591UspUtzMuiGtiIO3s3WBn2QdSZ1ja8AN6UcR9FEGiw4LORY0San9HF8GgXP/Xpz&#10;fyfbu7EHN5klF7m7XRul+r12PQfhqfX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qxe+AAAA2gAAAA8AAAAAAAAAAAAAAAAAmAIAAGRycy9kb3ducmV2&#10;LnhtbFBLBQYAAAAABAAEAPUAAACDAw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6" o:spid="_x0000_s1034" type="#_x0000_t75" alt="icono de sitio web" style="position:absolute;left:22860;top:16478;width:1644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<v:imagedata r:id="rId8" o:title="icono de sitio web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Forma libre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orma libre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orma libr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orma libre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orma libre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orma libre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orma libre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orma libre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orma libre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79D64C" id="Grupo 1" o:spid="_x0000_s1026" style="position:absolute;margin-left:0;margin-top:0;width:611.8pt;height:133.9pt;z-index:251664384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">
              <v:shape id="Forma libre 4" o:spid="_x0000_s1027" style="position:absolute;left:39052;top:6858;width:38636;height:10118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orma libre 5" o:spid="_x0000_s1028" style="position:absolute;left:49530;top:10382;width:13519;height:3155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<v:path arrowok="t" o:connecttype="custom" o:connectlocs="0,0;1351343,314857;1265655,239317;0,0" o:connectangles="0,0,0,0"/>
              </v:shape>
              <v:shape id="Forma libre 6" o:spid="_x0000_s1029" style="position:absolute;width:45586;height:16929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orma libre 7" o:spid="_x0000_s1030" style="position:absolute;left:34099;top:6858;width:43378;height:10118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orma libre 9" o:spid="_x0000_s1031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orma libre 10" o:spid="_x0000_s1032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orma libre 11" o:spid="_x0000_s1033" style="position:absolute;left:26384;width:19188;height:9483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orma libre 12" o:spid="_x0000_s1034" style="position:absolute;left:33147;top:6000;width:12396;height:3498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<v:path arrowok="t" o:connecttype="custom" o:connectlocs="0,0;90767,82523;1238995,349136;0,0" o:connectangles="0,0,0,0"/>
              </v:shape>
              <v:shape id="Forma libre 13" o:spid="_x0000_s1035" style="position:absolute;left:55435;top:6858;width:22260;height:10118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299" w:rsidRDefault="00F14299" w:rsidP="00590471">
      <w:r>
        <w:separator/>
      </w:r>
    </w:p>
  </w:footnote>
  <w:footnote w:type="continuationSeparator" w:id="0">
    <w:p w:rsidR="00F14299" w:rsidRDefault="00F1429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370C2E" w:rsidP="00060042">
    <w:pPr>
      <w:pStyle w:val="Textoindependiente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Forma libr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upo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orma libre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orma libre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orma libre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03246" id="Grupo 5" o:spid="_x0000_s1026" style="position:absolute;margin-left:0;margin-top:0;width:611.7pt;height:133.9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">
              <v:shape id="Forma libre 15" o:spid="_x0000_s1027" style="position:absolute;width:45707;height:17037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upo 16" o:spid="_x0000_s1028" style="position:absolute;left:34099;width:43586;height:10217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orma libre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orma libre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a libre 19" o:spid="_x0000_s1031" style="position:absolute;left:26384;top:7524;width:19183;height:9481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orma libre 20" o:spid="_x0000_s1032" style="position:absolute;left:26384;width:21187;height:17031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03161032"/>
    <w:multiLevelType w:val="hybridMultilevel"/>
    <w:tmpl w:val="E0281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8262A"/>
    <w:multiLevelType w:val="hybridMultilevel"/>
    <w:tmpl w:val="9AA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693E"/>
    <w:multiLevelType w:val="hybridMultilevel"/>
    <w:tmpl w:val="73B2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837D8"/>
    <w:multiLevelType w:val="hybridMultilevel"/>
    <w:tmpl w:val="1BDC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E8A"/>
    <w:multiLevelType w:val="hybridMultilevel"/>
    <w:tmpl w:val="5AB08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2"/>
    <w:rsid w:val="00020AAF"/>
    <w:rsid w:val="00020F65"/>
    <w:rsid w:val="00060042"/>
    <w:rsid w:val="00150ABD"/>
    <w:rsid w:val="0018180D"/>
    <w:rsid w:val="001C08A3"/>
    <w:rsid w:val="00222466"/>
    <w:rsid w:val="00294024"/>
    <w:rsid w:val="002B2A57"/>
    <w:rsid w:val="00335FA8"/>
    <w:rsid w:val="003703A1"/>
    <w:rsid w:val="00370C2E"/>
    <w:rsid w:val="0037235E"/>
    <w:rsid w:val="00417D91"/>
    <w:rsid w:val="00471733"/>
    <w:rsid w:val="00475810"/>
    <w:rsid w:val="004D0192"/>
    <w:rsid w:val="00536F28"/>
    <w:rsid w:val="00563EDC"/>
    <w:rsid w:val="005801E5"/>
    <w:rsid w:val="00590471"/>
    <w:rsid w:val="005C0219"/>
    <w:rsid w:val="005D01FA"/>
    <w:rsid w:val="00644A4F"/>
    <w:rsid w:val="006505E2"/>
    <w:rsid w:val="00674060"/>
    <w:rsid w:val="00714F21"/>
    <w:rsid w:val="007F5B63"/>
    <w:rsid w:val="0080075A"/>
    <w:rsid w:val="00801F84"/>
    <w:rsid w:val="00803A0A"/>
    <w:rsid w:val="00846CB9"/>
    <w:rsid w:val="008C2CFC"/>
    <w:rsid w:val="009104AA"/>
    <w:rsid w:val="009475DC"/>
    <w:rsid w:val="009A7AF4"/>
    <w:rsid w:val="009D01D7"/>
    <w:rsid w:val="00A74A37"/>
    <w:rsid w:val="00AC1A40"/>
    <w:rsid w:val="00B37B67"/>
    <w:rsid w:val="00B55065"/>
    <w:rsid w:val="00B578DF"/>
    <w:rsid w:val="00B6466C"/>
    <w:rsid w:val="00B808D3"/>
    <w:rsid w:val="00C02BAA"/>
    <w:rsid w:val="00C042E0"/>
    <w:rsid w:val="00CE1E3D"/>
    <w:rsid w:val="00CE51EE"/>
    <w:rsid w:val="00D053FA"/>
    <w:rsid w:val="00E44851"/>
    <w:rsid w:val="00E60D94"/>
    <w:rsid w:val="00E61162"/>
    <w:rsid w:val="00E70C9E"/>
    <w:rsid w:val="00E73AB8"/>
    <w:rsid w:val="00E90A60"/>
    <w:rsid w:val="00EB59CB"/>
    <w:rsid w:val="00EE7E09"/>
    <w:rsid w:val="00F0223C"/>
    <w:rsid w:val="00F14299"/>
    <w:rsid w:val="00F2205A"/>
    <w:rsid w:val="00F54457"/>
    <w:rsid w:val="00F66F72"/>
    <w:rsid w:val="00F8258C"/>
    <w:rsid w:val="00F878BD"/>
    <w:rsid w:val="00FB76A0"/>
    <w:rsid w:val="00FD4498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Ttulo1">
    <w:name w:val="heading 1"/>
    <w:basedOn w:val="Normal"/>
    <w:next w:val="Normal"/>
    <w:link w:val="Ttulo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rrafodelista">
    <w:name w:val="List Paragraph"/>
    <w:basedOn w:val="Textoindependiente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Cierre">
    <w:name w:val="Closing"/>
    <w:basedOn w:val="Normal"/>
    <w:link w:val="CierreCar"/>
    <w:uiPriority w:val="99"/>
    <w:qFormat/>
    <w:rsid w:val="00B37B67"/>
    <w:pPr>
      <w:spacing w:before="480" w:after="0"/>
    </w:pPr>
  </w:style>
  <w:style w:type="paragraph" w:styleId="Encabezado">
    <w:name w:val="header"/>
    <w:basedOn w:val="Normal"/>
    <w:link w:val="EncabezadoCar"/>
    <w:uiPriority w:val="99"/>
    <w:semiHidden/>
    <w:rsid w:val="00714F21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4F21"/>
  </w:style>
  <w:style w:type="paragraph" w:styleId="Piedepgina">
    <w:name w:val="footer"/>
    <w:basedOn w:val="Normal"/>
    <w:link w:val="PiedepginaCar"/>
    <w:uiPriority w:val="99"/>
    <w:semiHidden/>
    <w:rsid w:val="00714F21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4F21"/>
  </w:style>
  <w:style w:type="table" w:styleId="Tablaconcuadrcula">
    <w:name w:val="Table Grid"/>
    <w:basedOn w:val="Tabla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cin">
    <w:name w:val="Información"/>
    <w:basedOn w:val="Normal"/>
    <w:uiPriority w:val="12"/>
    <w:qFormat/>
    <w:rsid w:val="001C08A3"/>
    <w:pPr>
      <w:kinsoku w:val="0"/>
      <w:overflowPunct w:val="0"/>
      <w:spacing w:before="4" w:after="0" w:line="180" w:lineRule="exact"/>
    </w:pPr>
    <w:rPr>
      <w:color w:val="FFFFFF" w:themeColor="background1"/>
      <w:sz w:val="17"/>
      <w:szCs w:val="17"/>
    </w:rPr>
  </w:style>
  <w:style w:type="character" w:customStyle="1" w:styleId="CierreCar">
    <w:name w:val="Cierre Car"/>
    <w:basedOn w:val="Fuentedeprrafopredeter"/>
    <w:link w:val="Cierre"/>
    <w:uiPriority w:val="99"/>
    <w:rsid w:val="00B37B67"/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05535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Sinespaciado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o">
    <w:name w:val="Contacto"/>
    <w:basedOn w:val="Normal"/>
    <w:link w:val="Carcterdecontacto"/>
    <w:uiPriority w:val="11"/>
    <w:qFormat/>
    <w:rsid w:val="0080075A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1"/>
    <w:rsid w:val="00AC1A40"/>
  </w:style>
  <w:style w:type="paragraph" w:styleId="Textodeglobo">
    <w:name w:val="Balloon Text"/>
    <w:basedOn w:val="Normal"/>
    <w:link w:val="TextodegloboC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styleId="Hipervnculo">
    <w:name w:val="Hyperlink"/>
    <w:rsid w:val="00B808D3"/>
    <w:rPr>
      <w:color w:val="000080"/>
      <w:u w:val="single"/>
    </w:rPr>
  </w:style>
  <w:style w:type="paragraph" w:customStyle="1" w:styleId="Default">
    <w:name w:val="Default"/>
    <w:rsid w:val="00B808D3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arta%20de%20presentaci&#243;n%20de%20foto%20contempor&#225;nea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85A28D0-DE62-4EF6-92E6-51831A00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foto contemporánea.dotx</Template>
  <TotalTime>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2024-03-25T20:06:00Z</dcterms:created>
  <dcterms:modified xsi:type="dcterms:W3CDTF">2024-03-25T20:07:00Z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