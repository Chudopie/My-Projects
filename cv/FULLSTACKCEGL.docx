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416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Diseño de tabla"/>
      </w:tblPr>
      <w:tblGrid>
        <w:gridCol w:w="2879"/>
        <w:gridCol w:w="450"/>
        <w:gridCol w:w="3851"/>
        <w:gridCol w:w="3260"/>
      </w:tblGrid>
      <w:tr w:rsidR="00B6466C" w:rsidRPr="001C08A3" w:rsidTr="00536F28">
        <w:trPr>
          <w:trHeight w:val="993"/>
          <w:jc w:val="center"/>
        </w:trPr>
        <w:tc>
          <w:tcPr>
            <w:tcW w:w="2879" w:type="dxa"/>
          </w:tcPr>
          <w:p w:rsidR="00B6466C" w:rsidRPr="001C08A3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0" w:type="dxa"/>
            <w:vMerge w:val="restart"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 w:val="restart"/>
          </w:tcPr>
          <w:p w:rsidR="00B6466C" w:rsidRPr="004D0192" w:rsidRDefault="004D0192" w:rsidP="004D0192">
            <w:pPr>
              <w:pStyle w:val="Puesto"/>
            </w:pPr>
            <w:r w:rsidRPr="004D0192">
              <w:rPr>
                <w:sz w:val="44"/>
              </w:rPr>
              <w:t>Carlos Eduardo Gonzalez Lugo</w:t>
            </w:r>
            <w:r w:rsidR="00B6466C" w:rsidRPr="001C08A3">
              <w:rPr>
                <w:lang w:bidi="es-ES"/>
              </w:rPr>
              <w:br/>
            </w:r>
            <w:r w:rsidRPr="004D0192">
              <w:rPr>
                <w:sz w:val="32"/>
              </w:rPr>
              <w:t>Ingeniero Electrónico</w:t>
            </w:r>
          </w:p>
        </w:tc>
      </w:tr>
      <w:tr w:rsidR="00B6466C" w:rsidRPr="001C08A3" w:rsidTr="00536F28">
        <w:trPr>
          <w:trHeight w:val="975"/>
          <w:jc w:val="center"/>
        </w:trPr>
        <w:tc>
          <w:tcPr>
            <w:tcW w:w="2879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Pr="001C08A3" w:rsidRDefault="004D0192" w:rsidP="0080075A">
            <w:pPr>
              <w:pStyle w:val="Contacto"/>
              <w:rPr>
                <w:rFonts w:ascii="Times New Roman" w:hAnsi="Times New Roman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25C21DD" wp14:editId="338C07EF">
                  <wp:simplePos x="0" y="0"/>
                  <wp:positionH relativeFrom="column">
                    <wp:posOffset>-295910</wp:posOffset>
                  </wp:positionH>
                  <wp:positionV relativeFrom="paragraph">
                    <wp:posOffset>-313690</wp:posOffset>
                  </wp:positionV>
                  <wp:extent cx="2143125" cy="2143125"/>
                  <wp:effectExtent l="95250" t="76200" r="85725" b="1019175"/>
                  <wp:wrapNone/>
                  <wp:docPr id="12" name="Imagen 12" descr="imagen de perf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n de perf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214312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1C08A3" w:rsidRDefault="00B6466C" w:rsidP="00222466">
            <w:pPr>
              <w:pStyle w:val="Puesto"/>
            </w:pPr>
          </w:p>
        </w:tc>
      </w:tr>
      <w:tr w:rsidR="00B6466C" w:rsidRPr="00A9005F" w:rsidTr="00536F28">
        <w:trPr>
          <w:trHeight w:val="921"/>
          <w:jc w:val="center"/>
        </w:trPr>
        <w:tc>
          <w:tcPr>
            <w:tcW w:w="2879" w:type="dxa"/>
            <w:vMerge/>
          </w:tcPr>
          <w:p w:rsidR="00B6466C" w:rsidRPr="001C08A3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3851" w:type="dxa"/>
            <w:vAlign w:val="bottom"/>
          </w:tcPr>
          <w:p w:rsidR="00B6466C" w:rsidRPr="00FD4498" w:rsidRDefault="004D0192" w:rsidP="004D0192">
            <w:pPr>
              <w:ind w:left="-44" w:right="-206" w:firstLine="44"/>
              <w:rPr>
                <w:b/>
                <w:color w:val="531E4E" w:themeColor="accent1"/>
                <w:sz w:val="32"/>
                <w:lang w:val="en-US"/>
              </w:rPr>
            </w:pPr>
            <w:r w:rsidRPr="00FD4498">
              <w:rPr>
                <w:rFonts w:asciiTheme="majorHAnsi" w:hAnsiTheme="majorHAnsi"/>
                <w:b/>
                <w:bCs/>
                <w:color w:val="531E4E" w:themeColor="accent1"/>
                <w:sz w:val="44"/>
                <w:szCs w:val="42"/>
                <w:lang w:val="en-US"/>
              </w:rPr>
              <w:t>Fullstack</w:t>
            </w:r>
            <w:r w:rsidRPr="00FD4498">
              <w:rPr>
                <w:b/>
                <w:color w:val="531E4E" w:themeColor="accent1"/>
                <w:sz w:val="32"/>
                <w:lang w:val="en-US"/>
              </w:rPr>
              <w:t xml:space="preserve"> </w:t>
            </w:r>
            <w:r w:rsidRPr="00FD4498">
              <w:rPr>
                <w:rFonts w:asciiTheme="majorHAnsi" w:hAnsiTheme="majorHAnsi"/>
                <w:b/>
                <w:bCs/>
                <w:color w:val="531E4E" w:themeColor="accent1"/>
                <w:sz w:val="44"/>
                <w:szCs w:val="42"/>
                <w:lang w:val="en-US"/>
              </w:rPr>
              <w:t>Developer</w:t>
            </w:r>
          </w:p>
          <w:p w:rsidR="004D0192" w:rsidRPr="00FD4498" w:rsidRDefault="00020AAF" w:rsidP="004D0192">
            <w:pPr>
              <w:pStyle w:val="Contacto"/>
              <w:rPr>
                <w:b/>
                <w:color w:val="531E4E" w:themeColor="accent1"/>
                <w:sz w:val="28"/>
                <w:lang w:val="en-US"/>
              </w:rPr>
            </w:pPr>
            <w:r w:rsidRPr="00FD4498">
              <w:rPr>
                <w:b/>
                <w:color w:val="531E4E" w:themeColor="accent1"/>
                <w:sz w:val="28"/>
                <w:lang w:val="en-US"/>
              </w:rPr>
              <w:t>FRONTEND</w:t>
            </w:r>
          </w:p>
          <w:p w:rsidR="004D0192" w:rsidRPr="00FD4498" w:rsidRDefault="004D0192" w:rsidP="004D0192">
            <w:pPr>
              <w:pStyle w:val="Contacto"/>
              <w:rPr>
                <w:b/>
                <w:lang w:val="en-US"/>
              </w:rPr>
            </w:pPr>
          </w:p>
          <w:p w:rsidR="00B6466C" w:rsidRPr="004D0192" w:rsidRDefault="00020AAF" w:rsidP="004D0192">
            <w:pPr>
              <w:pStyle w:val="Contacto"/>
              <w:rPr>
                <w:lang w:val="en-US"/>
              </w:rPr>
            </w:pPr>
            <w:r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JavaScript</w:t>
            </w:r>
            <w:r w:rsidR="004D0192" w:rsidRPr="00020AA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, React, Android Studio, Html, CSS</w:t>
            </w:r>
            <w:r w:rsidR="00A9005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,Power BI</w:t>
            </w:r>
          </w:p>
        </w:tc>
        <w:tc>
          <w:tcPr>
            <w:tcW w:w="3260" w:type="dxa"/>
            <w:vAlign w:val="bottom"/>
          </w:tcPr>
          <w:p w:rsidR="004D0192" w:rsidRPr="00020AAF" w:rsidRDefault="00020AAF" w:rsidP="0080075A">
            <w:pPr>
              <w:pStyle w:val="Contacto"/>
              <w:rPr>
                <w:b/>
                <w:color w:val="531E4E" w:themeColor="accent1"/>
                <w:sz w:val="28"/>
                <w:lang w:val="en-US"/>
              </w:rPr>
            </w:pPr>
            <w:r w:rsidRPr="00020AAF">
              <w:rPr>
                <w:b/>
                <w:color w:val="531E4E" w:themeColor="accent1"/>
                <w:sz w:val="28"/>
                <w:lang w:val="en-US"/>
              </w:rPr>
              <w:t>BACKEND</w:t>
            </w:r>
          </w:p>
          <w:p w:rsidR="004D0192" w:rsidRPr="004D0192" w:rsidRDefault="004D0192" w:rsidP="0080075A">
            <w:pPr>
              <w:pStyle w:val="Contacto"/>
              <w:rPr>
                <w:b/>
                <w:lang w:val="en-US"/>
              </w:rPr>
            </w:pPr>
          </w:p>
          <w:p w:rsidR="00B6466C" w:rsidRPr="00644A4F" w:rsidRDefault="004D0192" w:rsidP="0080075A">
            <w:pPr>
              <w:pStyle w:val="Contacto"/>
              <w:rPr>
                <w:b/>
                <w:lang w:val="en-US"/>
              </w:rPr>
            </w:pPr>
            <w:r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Node.js, </w:t>
            </w:r>
            <w:r w:rsidR="00020AAF"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MySQL</w:t>
            </w:r>
            <w:r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, </w:t>
            </w:r>
            <w:proofErr w:type="spellStart"/>
            <w:r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Magento</w:t>
            </w:r>
            <w:proofErr w:type="spellEnd"/>
            <w:r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, C#.Net</w:t>
            </w:r>
            <w:r w:rsidR="00F8258C"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, Express</w:t>
            </w:r>
            <w:r w:rsidR="00644A4F" w:rsidRP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</w:t>
            </w:r>
            <w:r w:rsidR="00644A4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PHP</w:t>
            </w:r>
          </w:p>
        </w:tc>
      </w:tr>
      <w:tr w:rsidR="00B6466C" w:rsidRPr="00B808D3" w:rsidTr="00536F28">
        <w:trPr>
          <w:trHeight w:val="705"/>
          <w:jc w:val="center"/>
        </w:trPr>
        <w:tc>
          <w:tcPr>
            <w:tcW w:w="2879" w:type="dxa"/>
            <w:vMerge/>
          </w:tcPr>
          <w:p w:rsidR="00B6466C" w:rsidRPr="00644A4F" w:rsidRDefault="00B6466C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644A4F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 w:val="restart"/>
          </w:tcPr>
          <w:p w:rsidR="00020AAF" w:rsidRPr="00020AAF" w:rsidRDefault="00020AAF" w:rsidP="00020AAF">
            <w:pPr>
              <w:pStyle w:val="Ttulo1"/>
              <w:rPr>
                <w:color w:val="531E4E" w:themeColor="accent1"/>
                <w:sz w:val="24"/>
                <w:szCs w:val="24"/>
                <w:lang w:val="en-US" w:bidi="es-ES"/>
              </w:rPr>
            </w:pPr>
            <w:r w:rsidRPr="00020AAF">
              <w:rPr>
                <w:color w:val="531E4E" w:themeColor="accent1"/>
                <w:sz w:val="24"/>
                <w:szCs w:val="24"/>
                <w:lang w:val="en-US" w:bidi="es-ES"/>
              </w:rPr>
              <w:t>ABOUT ME</w:t>
            </w:r>
            <w:r w:rsidR="00B808D3" w:rsidRPr="00020AAF">
              <w:rPr>
                <w:color w:val="531E4E" w:themeColor="accent1"/>
                <w:sz w:val="24"/>
                <w:szCs w:val="24"/>
                <w:lang w:val="en-US" w:bidi="es-ES"/>
              </w:rPr>
              <w:t>:</w:t>
            </w:r>
          </w:p>
          <w:p w:rsidR="009A7AF4" w:rsidRDefault="0037235E" w:rsidP="009A7AF4">
            <w:pPr>
              <w:pStyle w:val="Ttulo1"/>
              <w:rPr>
                <w:b w:val="0"/>
                <w:sz w:val="24"/>
                <w:szCs w:val="24"/>
                <w:lang w:val="en-US" w:bidi="es-ES"/>
              </w:rPr>
            </w:pPr>
            <w:r>
              <w:rPr>
                <w:b w:val="0"/>
                <w:sz w:val="24"/>
                <w:szCs w:val="24"/>
                <w:lang w:val="en-US" w:bidi="es-ES"/>
              </w:rPr>
              <w:t>My goal is to be the best as</w:t>
            </w:r>
            <w:r w:rsidR="00B808D3" w:rsidRPr="00020AAF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  <w:r>
              <w:rPr>
                <w:b w:val="0"/>
                <w:sz w:val="24"/>
                <w:szCs w:val="24"/>
                <w:lang w:val="en-US" w:bidi="es-ES"/>
              </w:rPr>
              <w:t xml:space="preserve">possible in web development. I’m also aiming to get the </w:t>
            </w:r>
            <w:r w:rsidR="00B808D3" w:rsidRPr="00020AAF">
              <w:rPr>
                <w:b w:val="0"/>
                <w:sz w:val="24"/>
                <w:szCs w:val="24"/>
                <w:lang w:val="en-US" w:bidi="es-ES"/>
              </w:rPr>
              <w:t>best bala</w:t>
            </w:r>
            <w:r>
              <w:rPr>
                <w:b w:val="0"/>
                <w:sz w:val="24"/>
                <w:szCs w:val="24"/>
                <w:lang w:val="en-US" w:bidi="es-ES"/>
              </w:rPr>
              <w:t>nce between reason and emotion.</w:t>
            </w:r>
            <w:r w:rsidR="009A7AF4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</w:p>
          <w:p w:rsidR="009A7AF4" w:rsidRPr="009A7AF4" w:rsidRDefault="009A7AF4" w:rsidP="009A7AF4">
            <w:pPr>
              <w:rPr>
                <w:lang w:val="en-US" w:bidi="es-ES"/>
              </w:rPr>
            </w:pPr>
            <w:r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  <w:t>SOFT SKILLS</w:t>
            </w:r>
            <w:r>
              <w:rPr>
                <w:lang w:val="en-US" w:bidi="es-ES"/>
              </w:rPr>
              <w:t xml:space="preserve">: </w:t>
            </w:r>
            <w:r w:rsidRPr="009A7AF4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Teamwork/collaboration, problem-solving, flexibility</w:t>
            </w:r>
          </w:p>
          <w:p w:rsidR="00B808D3" w:rsidRPr="00020AAF" w:rsidRDefault="00B808D3" w:rsidP="00B808D3">
            <w:pPr>
              <w:pStyle w:val="Ttulo1"/>
              <w:rPr>
                <w:color w:val="531E4E" w:themeColor="accent1"/>
                <w:sz w:val="24"/>
                <w:lang w:val="en-US"/>
              </w:rPr>
            </w:pPr>
            <w:r w:rsidRPr="00020AAF">
              <w:rPr>
                <w:color w:val="531E4E" w:themeColor="accent1"/>
                <w:sz w:val="24"/>
                <w:lang w:val="en-US"/>
              </w:rPr>
              <w:t>PROFESSIONAL EXPERIENCE:</w:t>
            </w:r>
          </w:p>
          <w:p w:rsidR="00B808D3" w:rsidRPr="00335FA8" w:rsidRDefault="00B808D3" w:rsidP="00B808D3">
            <w:pPr>
              <w:pStyle w:val="Ttulo1"/>
              <w:pBdr>
                <w:top w:val="none" w:sz="0" w:space="0" w:color="auto"/>
              </w:pBdr>
              <w:rPr>
                <w:b w:val="0"/>
                <w:sz w:val="24"/>
                <w:szCs w:val="24"/>
                <w:lang w:val="en-US" w:bidi="es-ES"/>
              </w:rPr>
            </w:pPr>
            <w:r w:rsidRPr="00335FA8">
              <w:rPr>
                <w:b w:val="0"/>
                <w:sz w:val="24"/>
                <w:szCs w:val="24"/>
                <w:lang w:val="en-US" w:bidi="es-ES"/>
              </w:rPr>
              <w:t xml:space="preserve">2020-2023 IBERDROLA – Supervisor Operator in </w:t>
            </w:r>
            <w:r w:rsidR="00020AAF" w:rsidRPr="00335FA8">
              <w:rPr>
                <w:b w:val="0"/>
                <w:sz w:val="24"/>
                <w:szCs w:val="24"/>
                <w:lang w:val="en-US" w:bidi="es-ES"/>
              </w:rPr>
              <w:t>Altamira, Tamaulipas</w:t>
            </w:r>
            <w:r w:rsidRPr="00335FA8">
              <w:rPr>
                <w:b w:val="0"/>
                <w:sz w:val="24"/>
                <w:szCs w:val="24"/>
                <w:lang w:val="en-US" w:bidi="es-ES"/>
              </w:rPr>
              <w:t>.</w:t>
            </w:r>
          </w:p>
          <w:p w:rsidR="00B808D3" w:rsidRPr="009A7AF4" w:rsidRDefault="00B808D3" w:rsidP="009A7AF4">
            <w:pPr>
              <w:pStyle w:val="Ttulo1"/>
              <w:pBdr>
                <w:top w:val="none" w:sz="0" w:space="0" w:color="auto"/>
              </w:pBdr>
              <w:rPr>
                <w:b w:val="0"/>
                <w:sz w:val="24"/>
                <w:szCs w:val="24"/>
                <w:lang w:val="en-US" w:bidi="es-ES"/>
              </w:rPr>
            </w:pPr>
            <w:r w:rsidRPr="00B808D3">
              <w:rPr>
                <w:b w:val="0"/>
                <w:sz w:val="24"/>
                <w:szCs w:val="24"/>
                <w:lang w:val="en-US" w:bidi="es-ES"/>
              </w:rPr>
              <w:t xml:space="preserve">2019: GRUPO BUSTECH INDUSTRIAL – </w:t>
            </w:r>
            <w:r w:rsidR="00020AAF" w:rsidRPr="00B808D3">
              <w:rPr>
                <w:b w:val="0"/>
                <w:sz w:val="24"/>
                <w:szCs w:val="24"/>
                <w:lang w:val="en-US" w:bidi="es-ES"/>
              </w:rPr>
              <w:t>Supervisor in</w:t>
            </w:r>
            <w:r w:rsidRPr="00B808D3">
              <w:rPr>
                <w:b w:val="0"/>
                <w:sz w:val="24"/>
                <w:szCs w:val="24"/>
                <w:lang w:val="en-US" w:bidi="es-ES"/>
              </w:rPr>
              <w:t xml:space="preserve"> </w:t>
            </w:r>
            <w:r w:rsidR="00020AAF" w:rsidRPr="00B808D3">
              <w:rPr>
                <w:b w:val="0"/>
                <w:sz w:val="24"/>
                <w:szCs w:val="24"/>
                <w:lang w:val="en-US" w:bidi="es-ES"/>
              </w:rPr>
              <w:t>Altamira, Tamaulipas</w:t>
            </w:r>
            <w:r w:rsidR="009A7AF4">
              <w:rPr>
                <w:b w:val="0"/>
                <w:sz w:val="24"/>
                <w:szCs w:val="24"/>
                <w:lang w:val="en-US" w:bidi="es-ES"/>
              </w:rPr>
              <w:t>.</w:t>
            </w:r>
          </w:p>
          <w:p w:rsidR="00B808D3" w:rsidRPr="00020AAF" w:rsidRDefault="00020AAF" w:rsidP="00B808D3">
            <w:pPr>
              <w:pStyle w:val="Ttulo1"/>
              <w:shd w:val="clear" w:color="auto" w:fill="FFFFFF"/>
              <w:spacing w:before="0" w:after="0"/>
              <w:textAlignment w:val="baseline"/>
              <w:rPr>
                <w:color w:val="531E4E" w:themeColor="accent1"/>
                <w:sz w:val="24"/>
                <w:szCs w:val="24"/>
                <w:lang w:val="en-US" w:bidi="es-ES"/>
              </w:rPr>
            </w:pPr>
            <w:r w:rsidRPr="00020AAF">
              <w:rPr>
                <w:color w:val="531E4E" w:themeColor="accent1"/>
                <w:sz w:val="24"/>
                <w:szCs w:val="24"/>
                <w:lang w:val="en-US" w:bidi="es-ES"/>
              </w:rPr>
              <w:t>CERTIFICATIONS:</w:t>
            </w:r>
          </w:p>
          <w:p w:rsidR="00B808D3" w:rsidRPr="00B808D3" w:rsidRDefault="00B808D3" w:rsidP="00B808D3">
            <w:pPr>
              <w:pStyle w:val="Ttulo1"/>
              <w:shd w:val="clear" w:color="auto" w:fill="FFFFFF"/>
              <w:spacing w:before="0" w:after="0"/>
              <w:textAlignment w:val="baseline"/>
              <w:rPr>
                <w:sz w:val="24"/>
                <w:szCs w:val="24"/>
                <w:lang w:val="en-US" w:bidi="es-ES"/>
              </w:rPr>
            </w:pPr>
            <w:r w:rsidRPr="00B808D3">
              <w:rPr>
                <w:bCs w:val="0"/>
                <w:sz w:val="24"/>
                <w:szCs w:val="24"/>
                <w:lang w:val="en-US" w:bidi="es-ES"/>
              </w:rPr>
              <w:t xml:space="preserve">Frontend Fundamentals </w:t>
            </w:r>
            <w:r w:rsidRPr="00B808D3">
              <w:rPr>
                <w:b w:val="0"/>
                <w:bCs w:val="0"/>
                <w:sz w:val="24"/>
                <w:szCs w:val="24"/>
                <w:lang w:val="en-US" w:bidi="es-ES"/>
              </w:rPr>
              <w:t>Issued by </w:t>
            </w:r>
            <w:hyperlink r:id="rId12" w:history="1">
              <w:r w:rsidRPr="00B808D3">
                <w:rPr>
                  <w:b w:val="0"/>
                  <w:bCs w:val="0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b w:val="0"/>
                  <w:bCs w:val="0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</w:p>
          <w:p w:rsidR="00B808D3" w:rsidRDefault="00B808D3" w:rsidP="00B808D3">
            <w:pPr>
              <w:shd w:val="clear" w:color="auto" w:fill="FFFFFF"/>
              <w:textAlignment w:val="baseline"/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</w:pPr>
            <w:r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Java Script I</w:t>
            </w:r>
            <w:r w:rsidRPr="00B808D3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Issued by </w:t>
            </w:r>
            <w:hyperlink r:id="rId13" w:history="1"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  <w:r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                                  </w:t>
            </w:r>
            <w:r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Java Script II</w:t>
            </w:r>
            <w:r w:rsidRPr="00B808D3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Issued by </w:t>
            </w:r>
            <w:hyperlink r:id="rId14" w:history="1"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  <w:r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                                </w:t>
            </w:r>
            <w:r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React</w:t>
            </w:r>
            <w:r w:rsidRPr="00B808D3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Issued by </w:t>
            </w:r>
            <w:hyperlink r:id="rId15" w:history="1"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 xml:space="preserve">Universidad </w:t>
              </w:r>
              <w:proofErr w:type="spellStart"/>
              <w:r w:rsidRPr="00B808D3">
                <w:rPr>
                  <w:rFonts w:asciiTheme="majorHAnsi" w:hAnsiTheme="majorHAnsi"/>
                  <w:bCs/>
                  <w:color w:val="F05535" w:themeColor="accent4"/>
                  <w:sz w:val="24"/>
                  <w:szCs w:val="24"/>
                  <w:lang w:val="en-US" w:bidi="es-ES"/>
                </w:rPr>
                <w:t>Tecmilenio</w:t>
              </w:r>
              <w:proofErr w:type="spellEnd"/>
            </w:hyperlink>
            <w:r w:rsidR="00A9005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                                                       </w:t>
            </w:r>
            <w:r w:rsidR="00A9005F" w:rsidRPr="00A9005F"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Intermediate</w:t>
            </w:r>
            <w:r w:rsidR="00A9005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</w:t>
            </w:r>
            <w:r w:rsidR="00A9005F" w:rsidRPr="00A9005F"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  <w:t>Backend</w:t>
            </w:r>
            <w:bookmarkStart w:id="0" w:name="_GoBack"/>
            <w:bookmarkEnd w:id="0"/>
            <w:r w:rsidR="00A9005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 xml:space="preserve"> Issued by Universidad </w:t>
            </w:r>
            <w:proofErr w:type="spellStart"/>
            <w:r w:rsidR="00A9005F">
              <w:rPr>
                <w:rFonts w:asciiTheme="majorHAnsi" w:hAnsiTheme="majorHAnsi"/>
                <w:bCs/>
                <w:color w:val="F05535" w:themeColor="accent4"/>
                <w:sz w:val="24"/>
                <w:szCs w:val="24"/>
                <w:lang w:val="en-US" w:bidi="es-ES"/>
              </w:rPr>
              <w:t>Tecmilenio</w:t>
            </w:r>
            <w:proofErr w:type="spellEnd"/>
          </w:p>
          <w:p w:rsidR="00B808D3" w:rsidRPr="00020AAF" w:rsidRDefault="00FD4498" w:rsidP="00B808D3">
            <w:pPr>
              <w:shd w:val="clear" w:color="auto" w:fill="FFFFFF"/>
              <w:textAlignment w:val="baseline"/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</w:pPr>
            <w:r w:rsidRPr="00020AAF">
              <w:rPr>
                <w:rFonts w:asciiTheme="majorHAnsi" w:hAnsiTheme="majorHAnsi"/>
                <w:b/>
                <w:bCs/>
                <w:noProof/>
                <w:color w:val="531E4E" w:themeColor="accent1"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4FE03A3" wp14:editId="3FDE5D61">
                      <wp:simplePos x="0" y="0"/>
                      <wp:positionH relativeFrom="column">
                        <wp:posOffset>1822328</wp:posOffset>
                      </wp:positionH>
                      <wp:positionV relativeFrom="paragraph">
                        <wp:posOffset>102451</wp:posOffset>
                      </wp:positionV>
                      <wp:extent cx="2935322" cy="1322962"/>
                      <wp:effectExtent l="0" t="0" r="0" b="0"/>
                      <wp:wrapNone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5322" cy="13229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FA8" w:rsidRPr="00335FA8" w:rsidRDefault="00335FA8" w:rsidP="00335FA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Nodejs. (Universidad Tecmilenio</w:t>
                                  </w: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)</w:t>
                                  </w:r>
                                </w:p>
                                <w:p w:rsidR="00FD4498" w:rsidRDefault="00335FA8" w:rsidP="00335FA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 w:rsidRPr="00335FA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.NETC#(Udemy)</w:t>
                                  </w:r>
                                  <w:r w:rsidRPr="00335FA8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  </w:t>
                                  </w:r>
                                </w:p>
                                <w:p w:rsidR="00FD4498" w:rsidRDefault="00FD4498" w:rsidP="00FD449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Java</w:t>
                                  </w:r>
                                </w:p>
                                <w:p w:rsidR="00F8258C" w:rsidRPr="00F8258C" w:rsidRDefault="00FD4498" w:rsidP="00FD4498">
                                  <w:pPr>
                                    <w:pStyle w:val="Prrafodelista"/>
                                    <w:numPr>
                                      <w:ilvl w:val="0"/>
                                      <w:numId w:val="6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AWS</w:t>
                                  </w:r>
                                  <w:r w:rsidR="00335FA8" w:rsidRPr="00FD4498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          </w:t>
                                  </w:r>
                                </w:p>
                                <w:p w:rsidR="00335FA8" w:rsidRPr="00FD4498" w:rsidRDefault="00335FA8" w:rsidP="00F8258C">
                                  <w:pPr>
                                    <w:pStyle w:val="Prrafodelista"/>
                                    <w:numPr>
                                      <w:ilvl w:val="0"/>
                                      <w:numId w:val="0"/>
                                    </w:numPr>
                                    <w:shd w:val="clear" w:color="auto" w:fill="FFFFFF"/>
                                    <w:ind w:left="720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 w:rsidRPr="00FD4498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               </w:t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 xml:space="preserve">   </w:t>
                                  </w:r>
                                </w:p>
                                <w:p w:rsidR="00335FA8" w:rsidRPr="00335FA8" w:rsidRDefault="00335FA8">
                                  <w:pPr>
                                    <w:rPr>
                                      <w:color w:val="FFFFFF" w:themeColor="background1"/>
                                      <w:lang w:val="es-MX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77183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43.5pt;margin-top:8.05pt;width:231.15pt;height:104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" stroked="f">
                      <v:textbox>
                        <w:txbxContent>
                          <w:p w:rsidR="00335FA8" w:rsidRPr="00335FA8" w:rsidRDefault="00335FA8" w:rsidP="00335FA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proofErr w:type="spellStart"/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Nodejs</w:t>
                            </w:r>
                            <w:proofErr w:type="spellEnd"/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. (Universidad </w:t>
                            </w:r>
                            <w:proofErr w:type="spellStart"/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Tecmilenio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)</w:t>
                            </w:r>
                          </w:p>
                          <w:p w:rsidR="00FD4498" w:rsidRDefault="00335FA8" w:rsidP="00335FA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 w:rsidRPr="00335FA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.NETC#(Udemy)</w:t>
                            </w:r>
                            <w:r w:rsidRPr="00335FA8"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  </w:t>
                            </w:r>
                          </w:p>
                          <w:p w:rsidR="00FD4498" w:rsidRDefault="00FD4498" w:rsidP="00FD449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 w:rsidRPr="00FD449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Java</w:t>
                            </w:r>
                          </w:p>
                          <w:p w:rsidR="00F8258C" w:rsidRPr="00F8258C" w:rsidRDefault="00FD4498" w:rsidP="00FD4498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AWS</w:t>
                            </w:r>
                            <w:r w:rsidR="00335FA8" w:rsidRPr="00FD4498"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          </w:t>
                            </w:r>
                          </w:p>
                          <w:p w:rsidR="00335FA8" w:rsidRPr="00FD4498" w:rsidRDefault="00335FA8" w:rsidP="00F8258C">
                            <w:pPr>
                              <w:pStyle w:val="Prrafodelista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ind w:left="720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 w:rsidRPr="00FD4498">
                              <w:rPr>
                                <w:rFonts w:asciiTheme="majorHAnsi" w:hAnsiTheme="majorHAnsi"/>
                                <w:b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               </w:t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 xml:space="preserve">   </w:t>
                            </w:r>
                          </w:p>
                          <w:p w:rsidR="00335FA8" w:rsidRPr="00335FA8" w:rsidRDefault="00335FA8">
                            <w:pPr>
                              <w:rPr>
                                <w:color w:val="FFFFFF" w:themeColor="background1"/>
                                <w:lang w:val="es-MX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5FA8" w:rsidRPr="00020AAF">
              <w:rPr>
                <w:rFonts w:asciiTheme="majorHAnsi" w:hAnsiTheme="majorHAnsi"/>
                <w:b/>
                <w:bCs/>
                <w:noProof/>
                <w:color w:val="531E4E" w:themeColor="accent1"/>
                <w:sz w:val="24"/>
                <w:szCs w:val="24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0B131EC" wp14:editId="38D502DA">
                      <wp:simplePos x="0" y="0"/>
                      <wp:positionH relativeFrom="column">
                        <wp:posOffset>-298301</wp:posOffset>
                      </wp:positionH>
                      <wp:positionV relativeFrom="paragraph">
                        <wp:posOffset>160817</wp:posOffset>
                      </wp:positionV>
                      <wp:extent cx="2486025" cy="885217"/>
                      <wp:effectExtent l="0" t="0" r="0" b="0"/>
                      <wp:wrapNone/>
                      <wp:docPr id="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8852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FA8" w:rsidRDefault="00335FA8" w:rsidP="00335FA8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  <w:t>React</w:t>
                                  </w:r>
                                </w:p>
                                <w:p w:rsidR="00335FA8" w:rsidRDefault="00A9005F" w:rsidP="00020AAF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n-US" w:bidi="es-ES"/>
                                    </w:rPr>
                                    <w:t>Power BI</w:t>
                                  </w:r>
                                </w:p>
                                <w:p w:rsidR="00F8258C" w:rsidRPr="00F8258C" w:rsidRDefault="00FD4498" w:rsidP="00F8258C">
                                  <w:pPr>
                                    <w:pStyle w:val="Prrafodelista"/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textAlignment w:val="baseline"/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</w:pP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lang w:val="es-MX" w:bidi="es-ES"/>
                                    </w:rPr>
                                    <w:t>Angular</w:t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t xml:space="preserve"> lar</w:t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Pr="00FD4498">
                                    <w:rPr>
                                      <w:rFonts w:asciiTheme="majorHAnsi" w:hAnsiTheme="majorHAnsi"/>
                                      <w:bCs/>
                                      <w:vanish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pgNum/>
                                  </w:r>
                                  <w:r w:rsidR="00F8258C">
                                    <w:rPr>
                                      <w:rFonts w:asciiTheme="majorHAnsi" w:hAnsiTheme="majorHAnsi"/>
                                      <w:bCs/>
                                      <w:color w:val="F05535" w:themeColor="accent4"/>
                                      <w:sz w:val="24"/>
                                      <w:szCs w:val="22"/>
                                      <w:lang w:val="es-MX" w:bidi="es-E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131E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-23.5pt;margin-top:12.65pt;width:195.75pt;height:69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" filled="f" stroked="f">
                      <v:textbox>
                        <w:txbxContent>
                          <w:p w:rsidR="00335FA8" w:rsidRDefault="00335FA8" w:rsidP="00335FA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  <w:t>React</w:t>
                            </w:r>
                          </w:p>
                          <w:p w:rsidR="00335FA8" w:rsidRDefault="00A9005F" w:rsidP="00020AAF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n-US" w:bidi="es-ES"/>
                              </w:rPr>
                              <w:t>Power BI</w:t>
                            </w:r>
                          </w:p>
                          <w:p w:rsidR="00F8258C" w:rsidRPr="00F8258C" w:rsidRDefault="00FD4498" w:rsidP="00F8258C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textAlignment w:val="baseline"/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</w:pPr>
                            <w:r w:rsidRPr="00FD4498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lang w:val="es-MX" w:bidi="es-ES"/>
                              </w:rPr>
                              <w:t>Angular</w:t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t xml:space="preserve"> lar</w:t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Pr="00FD4498">
                              <w:rPr>
                                <w:rFonts w:asciiTheme="majorHAnsi" w:hAnsiTheme="majorHAnsi"/>
                                <w:bCs/>
                                <w:vanish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pgNum/>
                            </w:r>
                            <w:r w:rsidR="00F8258C">
                              <w:rPr>
                                <w:rFonts w:asciiTheme="majorHAnsi" w:hAnsiTheme="majorHAnsi"/>
                                <w:bCs/>
                                <w:color w:val="F05535" w:themeColor="accent4"/>
                                <w:sz w:val="24"/>
                                <w:szCs w:val="22"/>
                                <w:lang w:val="es-MX" w:bidi="es-E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0AAF"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  <w:t>ONGOING COURSES</w:t>
            </w:r>
            <w:r w:rsidR="00335FA8" w:rsidRPr="00020AAF">
              <w:rPr>
                <w:rFonts w:asciiTheme="majorHAnsi" w:hAnsiTheme="majorHAnsi"/>
                <w:b/>
                <w:bCs/>
                <w:color w:val="531E4E" w:themeColor="accent1"/>
                <w:sz w:val="24"/>
                <w:szCs w:val="24"/>
                <w:lang w:val="en-US" w:bidi="es-ES"/>
              </w:rPr>
              <w:t>:</w:t>
            </w:r>
          </w:p>
          <w:p w:rsidR="00B808D3" w:rsidRDefault="00B808D3" w:rsidP="00B808D3">
            <w:pPr>
              <w:shd w:val="clear" w:color="auto" w:fill="FFFFFF"/>
              <w:textAlignment w:val="baseline"/>
              <w:rPr>
                <w:rFonts w:asciiTheme="majorHAnsi" w:hAnsiTheme="majorHAnsi"/>
                <w:b/>
                <w:bCs/>
                <w:color w:val="F05535" w:themeColor="accent4"/>
                <w:sz w:val="24"/>
                <w:szCs w:val="24"/>
                <w:lang w:val="en-US" w:bidi="es-ES"/>
              </w:rPr>
            </w:pPr>
          </w:p>
          <w:p w:rsidR="00B808D3" w:rsidRPr="00B808D3" w:rsidRDefault="00B808D3" w:rsidP="00B808D3">
            <w:pPr>
              <w:rPr>
                <w:lang w:val="en-US" w:bidi="es-ES"/>
              </w:rPr>
            </w:pPr>
          </w:p>
        </w:tc>
      </w:tr>
      <w:tr w:rsidR="00B6466C" w:rsidRPr="00B808D3" w:rsidTr="00536F28">
        <w:trPr>
          <w:trHeight w:val="1164"/>
          <w:jc w:val="center"/>
        </w:trPr>
        <w:tc>
          <w:tcPr>
            <w:tcW w:w="2879" w:type="dxa"/>
          </w:tcPr>
          <w:p w:rsidR="00B6466C" w:rsidRPr="00B808D3" w:rsidRDefault="00536F28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EDB300C" wp14:editId="19CF27CF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452120</wp:posOffset>
                      </wp:positionV>
                      <wp:extent cx="1782445" cy="378460"/>
                      <wp:effectExtent l="0" t="0" r="0" b="254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B808D3" w:rsidP="00B808D3">
                                  <w:pPr>
                                    <w:ind w:left="-630" w:right="165" w:firstLine="27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   </w:t>
                                  </w:r>
                                  <w:r w:rsidR="00536F28"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Monterrey, Nuevo León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406F6" id="_x0000_s1028" type="#_x0000_t202" style="position:absolute;margin-left:-4.9pt;margin-top:35.6pt;width:140.35pt;height:29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n0FAIAAAIEAAAOAAAAZHJzL2Uyb0RvYy54bWysU9uO2yAQfa/Uf0C8N05cZ5O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" filled="f" stroked="f">
                      <v:textbox>
                        <w:txbxContent>
                          <w:p w:rsidR="00536F28" w:rsidRPr="00B808D3" w:rsidRDefault="00B808D3" w:rsidP="00B808D3">
                            <w:pPr>
                              <w:ind w:left="-630" w:right="165" w:firstLine="27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 xml:space="preserve">    </w:t>
                            </w:r>
                            <w:r w:rsidR="00536F28" w:rsidRPr="00B808D3">
                              <w:rPr>
                                <w:b/>
                                <w:color w:val="FFFFFF" w:themeColor="background1"/>
                              </w:rPr>
                              <w:t>Monterrey, Nuevo León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222466">
            <w:pPr>
              <w:rPr>
                <w:lang w:val="en-US"/>
              </w:rPr>
            </w:pPr>
          </w:p>
        </w:tc>
      </w:tr>
      <w:tr w:rsidR="00B6466C" w:rsidRPr="00B808D3" w:rsidTr="00536F28">
        <w:trPr>
          <w:trHeight w:val="543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2B2A57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  <w:lang w:val="en-US"/>
              </w:rPr>
            </w:pPr>
          </w:p>
          <w:p w:rsidR="00B6466C" w:rsidRPr="00B808D3" w:rsidRDefault="00B808D3" w:rsidP="00536F28">
            <w:pPr>
              <w:pStyle w:val="Informacin"/>
              <w:ind w:left="-115" w:right="-64"/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B36F5CF" wp14:editId="4680D639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130175</wp:posOffset>
                      </wp:positionV>
                      <wp:extent cx="1782445" cy="378460"/>
                      <wp:effectExtent l="0" t="0" r="0" b="2540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536F28" w:rsidP="00B808D3">
                                  <w:pPr>
                                    <w:ind w:left="-90"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8333915782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D4778B" id="_x0000_s1029" type="#_x0000_t202" style="position:absolute;left:0;text-align:left;margin-left:-9.75pt;margin-top:10.25pt;width:140.35pt;height:2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" filled="f" stroked="f">
                      <v:textbox>
                        <w:txbxContent>
                          <w:p w:rsidR="00536F28" w:rsidRPr="00B808D3" w:rsidRDefault="00536F28" w:rsidP="00B808D3">
                            <w:pPr>
                              <w:ind w:left="-90"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8333915782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516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222466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624"/>
          <w:jc w:val="center"/>
        </w:trPr>
        <w:tc>
          <w:tcPr>
            <w:tcW w:w="2879" w:type="dxa"/>
            <w:vAlign w:val="center"/>
          </w:tcPr>
          <w:p w:rsidR="00B6466C" w:rsidRPr="00B808D3" w:rsidRDefault="00536F28" w:rsidP="00536F28">
            <w:pPr>
              <w:pStyle w:val="Informacin"/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57A7223F" wp14:editId="41D9A70C">
                      <wp:simplePos x="0" y="0"/>
                      <wp:positionH relativeFrom="column">
                        <wp:posOffset>-142875</wp:posOffset>
                      </wp:positionH>
                      <wp:positionV relativeFrom="paragraph">
                        <wp:posOffset>42545</wp:posOffset>
                      </wp:positionV>
                      <wp:extent cx="1782445" cy="378460"/>
                      <wp:effectExtent l="0" t="0" r="0" b="2540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B808D3" w:rsidP="00B808D3">
                                  <w:pPr>
                                    <w:ind w:left="-360"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  <w:r w:rsidR="00536F28"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lalolu94@hotmail.com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05808" id="_x0000_s1030" type="#_x0000_t202" style="position:absolute;margin-left:-11.25pt;margin-top:3.35pt;width:140.35pt;height:29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" filled="f" stroked="f">
                      <v:textbox>
                        <w:txbxContent>
                          <w:p w:rsidR="00536F28" w:rsidRPr="00B808D3" w:rsidRDefault="00B808D3" w:rsidP="00B808D3">
                            <w:pPr>
                              <w:ind w:left="-360"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 xml:space="preserve">     </w:t>
                            </w:r>
                            <w:r w:rsidR="00536F28" w:rsidRPr="00B808D3">
                              <w:rPr>
                                <w:b/>
                                <w:color w:val="FFFFFF" w:themeColor="background1"/>
                              </w:rPr>
                              <w:t>lalolu94@hotmail.com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183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C042E0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633"/>
          <w:jc w:val="center"/>
        </w:trPr>
        <w:tc>
          <w:tcPr>
            <w:tcW w:w="2879" w:type="dxa"/>
            <w:vAlign w:val="center"/>
          </w:tcPr>
          <w:p w:rsidR="00B6466C" w:rsidRPr="00B808D3" w:rsidRDefault="00536F28" w:rsidP="00536F28">
            <w:pPr>
              <w:pStyle w:val="Informacin"/>
              <w:rPr>
                <w:lang w:val="en-US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5EA613B" wp14:editId="1BA10787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18415</wp:posOffset>
                      </wp:positionV>
                      <wp:extent cx="1782445" cy="378460"/>
                      <wp:effectExtent l="0" t="0" r="0" b="2540"/>
                      <wp:wrapNone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2445" cy="378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6F28" w:rsidRPr="00B808D3" w:rsidRDefault="00536F28" w:rsidP="00536F28">
                                  <w:pPr>
                                    <w:ind w:right="-150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in/</w:t>
                                  </w:r>
                                  <w:proofErr w:type="spellStart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ceduardogonzalezlugo</w:t>
                                  </w:r>
                                  <w:proofErr w:type="spellEnd"/>
                                  <w:proofErr w:type="gramEnd"/>
                                  <w:r w:rsidRPr="00B808D3">
                                    <w:rPr>
                                      <w:b/>
                                      <w:color w:val="FFFFFF" w:themeColor="background1"/>
                                    </w:rPr>
                                    <w:t>/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F2B96" id="_x0000_s1031" type="#_x0000_t202" style="position:absolute;margin-left:-16.5pt;margin-top:1.45pt;width:140.35pt;height:2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" filled="f" stroked="f">
                      <v:textbox>
                        <w:txbxContent>
                          <w:p w:rsidR="00536F28" w:rsidRPr="00B808D3" w:rsidRDefault="00536F28" w:rsidP="00536F28">
                            <w:pPr>
                              <w:ind w:right="-150"/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gramStart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in/</w:t>
                            </w:r>
                            <w:proofErr w:type="spellStart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ceduardogonzalezlugo</w:t>
                            </w:r>
                            <w:proofErr w:type="spellEnd"/>
                            <w:proofErr w:type="gramEnd"/>
                            <w:r w:rsidRPr="00B808D3">
                              <w:rPr>
                                <w:b/>
                                <w:color w:val="FFFFFF" w:themeColor="background1"/>
                              </w:rPr>
                              <w:t>/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B808D3" w:rsidTr="00536F28">
        <w:trPr>
          <w:trHeight w:val="174"/>
          <w:jc w:val="center"/>
        </w:trPr>
        <w:tc>
          <w:tcPr>
            <w:tcW w:w="2879" w:type="dxa"/>
            <w:vAlign w:val="center"/>
          </w:tcPr>
          <w:p w:rsidR="00B6466C" w:rsidRPr="00B808D3" w:rsidRDefault="00B6466C" w:rsidP="00C042E0">
            <w:pPr>
              <w:pStyle w:val="Sinespaciado"/>
              <w:rPr>
                <w:lang w:val="en-US"/>
              </w:rPr>
            </w:pPr>
          </w:p>
        </w:tc>
        <w:tc>
          <w:tcPr>
            <w:tcW w:w="450" w:type="dxa"/>
            <w:vMerge/>
          </w:tcPr>
          <w:p w:rsidR="00B6466C" w:rsidRPr="00B808D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B808D3" w:rsidRDefault="00B6466C" w:rsidP="005801E5">
            <w:pPr>
              <w:pStyle w:val="Ttulo1"/>
              <w:rPr>
                <w:lang w:val="en-US"/>
              </w:rPr>
            </w:pPr>
          </w:p>
        </w:tc>
      </w:tr>
      <w:tr w:rsidR="00B6466C" w:rsidRPr="001C08A3" w:rsidTr="00536F28">
        <w:trPr>
          <w:trHeight w:val="633"/>
          <w:jc w:val="center"/>
        </w:trPr>
        <w:sdt>
          <w:sdtPr>
            <w:id w:val="994223924"/>
            <w:placeholder>
              <w:docPart w:val="CB72D87BE11C40FCAF2EAE4E46C820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79" w:type="dxa"/>
                <w:vAlign w:val="center"/>
              </w:tcPr>
              <w:p w:rsidR="00B6466C" w:rsidRPr="001C08A3" w:rsidRDefault="00A74A37" w:rsidP="00A74A37">
                <w:pPr>
                  <w:pStyle w:val="Informacin"/>
                </w:pPr>
                <w:r w:rsidRPr="001C08A3">
                  <w:rPr>
                    <w:lang w:bidi="es-ES"/>
                  </w:rPr>
                  <w:t>[</w:t>
                </w:r>
                <w:r w:rsidR="00B6466C" w:rsidRPr="001C08A3">
                  <w:rPr>
                    <w:rStyle w:val="Textodelmarcadordeposicin"/>
                    <w:color w:val="FFFFFF" w:themeColor="background1"/>
                    <w:lang w:bidi="es-ES"/>
                  </w:rPr>
                  <w:t>Su sitio Web</w:t>
                </w:r>
                <w:r w:rsidRPr="001C08A3">
                  <w:rPr>
                    <w:rStyle w:val="Textodelmarcadordeposicin"/>
                    <w:color w:val="FFFFFF" w:themeColor="background1"/>
                    <w:lang w:bidi="es-ES"/>
                  </w:rPr>
                  <w:t>]</w:t>
                </w:r>
              </w:p>
            </w:tc>
          </w:sdtContent>
        </w:sdt>
        <w:tc>
          <w:tcPr>
            <w:tcW w:w="450" w:type="dxa"/>
            <w:vMerge/>
          </w:tcPr>
          <w:p w:rsidR="00B6466C" w:rsidRPr="001C08A3" w:rsidRDefault="00B6466C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7111" w:type="dxa"/>
            <w:gridSpan w:val="2"/>
            <w:vMerge/>
          </w:tcPr>
          <w:p w:rsidR="00B6466C" w:rsidRPr="001C08A3" w:rsidRDefault="00B6466C" w:rsidP="005801E5">
            <w:pPr>
              <w:pStyle w:val="Ttulo1"/>
            </w:pPr>
          </w:p>
        </w:tc>
      </w:tr>
      <w:tr w:rsidR="00B6466C" w:rsidRPr="001C08A3" w:rsidTr="00536F28">
        <w:trPr>
          <w:trHeight w:val="2304"/>
          <w:jc w:val="center"/>
        </w:trPr>
        <w:tc>
          <w:tcPr>
            <w:tcW w:w="2879" w:type="dxa"/>
          </w:tcPr>
          <w:p w:rsidR="00B6466C" w:rsidRPr="001C08A3" w:rsidRDefault="00B6466C" w:rsidP="00222466"/>
        </w:tc>
        <w:tc>
          <w:tcPr>
            <w:tcW w:w="450" w:type="dxa"/>
          </w:tcPr>
          <w:p w:rsidR="00B6466C" w:rsidRPr="001C08A3" w:rsidRDefault="00B6466C" w:rsidP="00222466"/>
        </w:tc>
        <w:tc>
          <w:tcPr>
            <w:tcW w:w="7111" w:type="dxa"/>
            <w:gridSpan w:val="2"/>
            <w:vMerge/>
          </w:tcPr>
          <w:p w:rsidR="00B6466C" w:rsidRPr="001C08A3" w:rsidRDefault="00B6466C" w:rsidP="00222466"/>
        </w:tc>
      </w:tr>
    </w:tbl>
    <w:p w:rsidR="007F5B63" w:rsidRPr="001C08A3" w:rsidRDefault="007F5B63" w:rsidP="00417D91">
      <w:pPr>
        <w:pStyle w:val="Textoindependiente"/>
      </w:pPr>
    </w:p>
    <w:sectPr w:rsidR="007F5B63" w:rsidRPr="001C08A3" w:rsidSect="00536F28">
      <w:headerReference w:type="default" r:id="rId16"/>
      <w:footerReference w:type="default" r:id="rId17"/>
      <w:type w:val="continuous"/>
      <w:pgSz w:w="11906" w:h="16838" w:code="9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1F9" w:rsidRDefault="000511F9" w:rsidP="00590471">
      <w:r>
        <w:separator/>
      </w:r>
    </w:p>
  </w:endnote>
  <w:endnote w:type="continuationSeparator" w:id="0">
    <w:p w:rsidR="000511F9" w:rsidRDefault="000511F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ShuTi">
    <w:altName w:val="方正舒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C2E" w:rsidRDefault="00370C2E">
    <w:pPr>
      <w:pStyle w:val="Piedepgina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838416A" wp14:editId="511B69BB">
              <wp:simplePos x="0" y="0"/>
              <wp:positionH relativeFrom="page">
                <wp:align>left</wp:align>
              </wp:positionH>
              <wp:positionV relativeFrom="page">
                <wp:posOffset>4928870</wp:posOffset>
              </wp:positionV>
              <wp:extent cx="2606040" cy="1920240"/>
              <wp:effectExtent l="0" t="0" r="3810" b="3810"/>
              <wp:wrapNone/>
              <wp:docPr id="4" name="Grupo 4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06040" cy="1920240"/>
                        <a:chOff x="0" y="0"/>
                        <a:chExt cx="2603037" cy="1923284"/>
                      </a:xfrm>
                    </wpg:grpSpPr>
                    <wps:wsp>
                      <wps:cNvPr id="14" name="Forma libre 22"/>
                      <wps:cNvSpPr>
                        <a:spLocks/>
                      </wps:cNvSpPr>
                      <wps:spPr bwMode="auto">
                        <a:xfrm>
                          <a:off x="9525" y="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orma libre 27"/>
                      <wps:cNvSpPr>
                        <a:spLocks/>
                      </wps:cNvSpPr>
                      <wps:spPr bwMode="auto">
                        <a:xfrm>
                          <a:off x="0" y="51435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Imagen 28" descr="Icono de teléfono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28650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orma libre 31"/>
                      <wps:cNvSpPr>
                        <a:spLocks/>
                      </wps:cNvSpPr>
                      <wps:spPr bwMode="auto">
                        <a:xfrm>
                          <a:off x="0" y="1019175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n 32" descr="Icono de correo electrónico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13347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3" descr="Icono de GPS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5525" y="123825"/>
                          <a:ext cx="151765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orma libre 35"/>
                      <wps:cNvSpPr>
                        <a:spLocks/>
                      </wps:cNvSpPr>
                      <wps:spPr bwMode="auto">
                        <a:xfrm>
                          <a:off x="0" y="1524000"/>
                          <a:ext cx="2593512" cy="399284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Imagen 36" descr="icono de sitio web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1647825"/>
                          <a:ext cx="164465" cy="164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81BC21" id="Grupo 4" o:spid="_x0000_s1026" style="position:absolute;margin-left:0;margin-top:388.1pt;width:205.2pt;height:151.2pt;z-index:251673600;mso-position-horizontal:left;mso-position-horizontal-relative:page;mso-position-vertical-relative:page;mso-width-relative:margin;mso-height-relative:margin" coordsize="26030,19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">
              <v:shape id="Forma libre 22" o:spid="_x0000_s1027" style="position:absolute;left:95;width:25935;height:3992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8scEA&#10;AADbAAAADwAAAGRycy9kb3ducmV2LnhtbERPTWvCQBC9F/wPywi91Y1iRVJXqWKLIB6MQq9DdpoE&#10;s7Nxd5vEf98VBG/zeJ+zWPWmFi05X1lWMB4lIIhzqysuFJxPX29zED4ga6wtk4IbeVgtBy8LTLXt&#10;+EhtFgoRQ9inqKAMoUml9HlJBv3INsSR+7XOYIjQFVI77GK4qeUkSWbSYMWxocSGNiXll+zPKLjM&#10;9+98nprrevaNP257MO24myj1Ouw/P0AE6sNT/HDvdJw/hfsv8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rvLHBAAAA2wAAAA8AAAAAAAAAAAAAAAAAmAIAAGRycy9kb3du&#10;cmV2LnhtbFBLBQYAAAAABAAEAPUAAACGAwAAAAA=&#10;" path="m3772,l,,,628r3772,l3843,619r66,-23l3968,559r48,-49l4054,451r23,-66l4086,314r-9,-72l4054,176r-38,-59l3968,69,3909,32,3843,8,3772,xe" fillcolor="#531e4e [3204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Forma libre 27" o:spid="_x0000_s1028" style="position:absolute;top:5143;width:25935;height:3993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v7MQA&#10;AADbAAAADwAAAGRycy9kb3ducmV2LnhtbESPQWvCQBCF7wX/wzJCb3VTodamriIRqR56MBW9Dtkx&#10;CWZnQ3ar8d87B8HbDO/Ne9/MFr1r1IW6UHs28D5KQBEX3tZcGtj/rd+moEJEtth4JgM3CrCYD15m&#10;mFp/5R1d8lgqCeGQooEqxjbVOhQVOQwj3xKLdvKdwyhrV2rb4VXCXaPHSTLRDmuWhgpbyioqzvm/&#10;M/B5DuuPLFt9bX/3p8khcT9+lR+NeR32y29Qkfr4ND+uN1bwhV5+kQH0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x7+zEAAAA2wAAAA8AAAAAAAAAAAAAAAAAmAIAAGRycy9k&#10;b3ducmV2LnhtbFBLBQYAAAAABAAEAPUAAACJAwAAAAA=&#10;" path="m3772,l,,,628r3772,l3843,619r66,-23l3968,559r48,-49l4054,451r23,-66l4086,314r-9,-72l4054,176r-38,-59l3968,69,3909,32,3843,8,3772,xe" fillcolor="#791732 [3205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8" o:spid="_x0000_s1029" type="#_x0000_t75" alt="Icono de teléfono" style="position:absolute;left:22860;top:6286;width:1644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I6JrBAAAA2wAAAA8AAABkcnMvZG93bnJldi54bWxET0trwkAQvhf8D8sIvRTdWLBodBUpVAo9&#10;GR/nITtmg9nZmF2TtL/eFQre5uN7znLd20q01PjSsYLJOAFBnDtdcqHgsP8azUD4gKyxckwKfsnD&#10;ejV4WWKqXcc7arNQiBjCPkUFJoQ6ldLnhiz6sauJI3d2jcUQYVNI3WAXw20l35PkQ1osOTYYrOnT&#10;UH7JblYBztvZFd3GHE9vB57+bMsu/8uUeh32mwWIQH14iv/d3zrOn8Djl3iAXN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II6JrBAAAA2wAAAA8AAAAAAAAAAAAAAAAAnwIA&#10;AGRycy9kb3ducmV2LnhtbFBLBQYAAAAABAAEAPcAAACNAwAAAAA=&#10;">
                <v:imagedata r:id="rId5" o:title="Icono de teléfono"/>
                <v:path arrowok="t"/>
              </v:shape>
              <v:shape id="Forma libre 31" o:spid="_x0000_s1030" style="position:absolute;top:10191;width:25935;height:3993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LpMMA&#10;AADaAAAADwAAAGRycy9kb3ducmV2LnhtbESPQWsCMRSE7wX/Q3hCbzW7PUhZjbKK1t5KtYLHx+a5&#10;u7p5CZu4pv31TaHQ4zAz3zDzZTSdGKj3rWUF+SQDQVxZ3XKt4POwfXoB4QOyxs4yKfgiD8vF6GGO&#10;hbZ3/qBhH2qRIOwLVNCE4AopfdWQQT+xjjh5Z9sbDEn2tdQ93hPcdPI5y6bSYMtpoUFH64aq6/5m&#10;FLyW7sRxc1m9DzuO28M6P367TqnHcSxnIALF8B/+a79pBVP4vZJu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LpMMAAADaAAAADwAAAAAAAAAAAAAAAACYAgAAZHJzL2Rv&#10;d25yZXYueG1sUEsFBgAAAAAEAAQA9QAAAIgDAAAAAA==&#10;" path="m3772,l,,,628r3772,l3843,619r66,-23l3968,559r48,-49l4054,451r23,-66l4086,314r-9,-72l4054,176r-38,-59l3968,69,3909,32,3843,8,3772,xe" fillcolor="#cd303c [3206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Imagen 32" o:spid="_x0000_s1031" type="#_x0000_t75" alt="Icono de correo electrónico" style="position:absolute;left:22860;top:11334;width:1644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a+CbFAAAA2gAAAA8AAABkcnMvZG93bnJldi54bWxEj0FrwkAUhO+C/2F5Qi9SN+3BhpiNiFIR&#10;wUPVisdH9jVJzb4N2Y2m/fXdguBxmJlvmHTem1pcqXWVZQUvkwgEcW51xYWC4+H9OQbhPLLG2jIp&#10;+CEH82w4SDHR9sYfdN37QgQIuwQVlN43iZQuL8mgm9iGOHhftjXog2wLqVu8Bbip5WsUTaXBisNC&#10;iQ0tS8ov+84o2P3yOt5tN/En9qfudF6PD6vvTqmnUb+YgfDU+0f43t5oBW/wfyXcAJn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+GvgmxQAAANoAAAAPAAAAAAAAAAAAAAAA&#10;AJ8CAABkcnMvZG93bnJldi54bWxQSwUGAAAAAAQABAD3AAAAkQMAAAAA&#10;">
                <v:imagedata r:id="rId6" o:title="Icono de correo electrónico"/>
                <v:path arrowok="t"/>
              </v:shape>
              <v:shape id="Imagen 23" o:spid="_x0000_s1032" type="#_x0000_t75" alt="Icono de GPS" style="position:absolute;left:22955;top:1238;width:1517;height:2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aetPAAAAA2wAAAA8AAABkcnMvZG93bnJldi54bWxET0uLwjAQvgv7H8IseNNUQZGuUWRZwYMI&#10;Ps9DM9vUNpPSxFr99UZY2Nt8fM+ZLztbiZYaXzhWMBomIIgzpwvOFZyO68EMhA/IGivHpOBBHpaL&#10;j94cU+3uvKf2EHIRQ9inqMCEUKdS+syQRT90NXHkfl1jMUTY5FI3eI/htpLjJJlKiwXHBoM1fRvK&#10;ysPNKnjuztvRBa+78Pwxvt1vk7o8l0r1P7vVF4hAXfgX/7k3Os6fwPuXeIBcv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tp608AAAADbAAAADwAAAAAAAAAAAAAAAACfAgAA&#10;ZHJzL2Rvd25yZXYueG1sUEsFBgAAAAAEAAQA9wAAAIwDAAAAAA==&#10;">
                <v:imagedata r:id="rId7" o:title="Icono de GPS"/>
                <v:path arrowok="t"/>
              </v:shape>
              <v:shape id="Forma libre 35" o:spid="_x0000_s1033" style="position:absolute;top:15240;width:25935;height:3992;visibility:visible;mso-wrap-style:square;v-text-anchor:top" coordsize="4086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qrF74A&#10;AADaAAAADwAAAGRycy9kb3ducmV2LnhtbESPwQrCMBBE74L/EFbwpqkeRKtRRBG8SVX0ujRrW202&#10;pYm1/r0RBI/DzLxhFqvWlKKh2hWWFYyGEQji1OqCMwXn024wBeE8ssbSMil4k4PVsttZYKztixNq&#10;jj4TAcIuRgW591UspUtzMuiGtiIO3s3WBn2QdSZ1ja8AN6UcR9FEGiw4LORY0San9HF8GgXP/Xpz&#10;fyfbu7EHN5klF7m7XRul+r12PQfhqfX/8K+91wrG8L0SboBcf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aqxe+AAAA2gAAAA8AAAAAAAAAAAAAAAAAmAIAAGRycy9kb3ducmV2&#10;LnhtbFBLBQYAAAAABAAEAPUAAACDAwAAAAA=&#10;" path="m3772,l,,,628r3772,l3843,619r66,-23l3968,559r48,-49l4054,451r23,-66l4086,314r-9,-72l4054,176r-38,-59l3968,69,3909,32,3843,8,3772,xe" fillcolor="#f05535 [3207]" stroked="f">
                <v:path arrowok="t" o:connecttype="custom" o:connectlocs="2394206,0;0,0;0,398649;2394206,398649;2439272,392936;2481165,378336;2518614,354849;2549081,323744;2573201,286291;2587799,244395;2593512,199325;2587799,153620;2573201,111723;2549081,74271;2518614,43801;2481165,20313;2439272,5078;2394206,0" o:connectangles="0,0,0,0,0,0,0,0,0,0,0,0,0,0,0,0,0,0"/>
              </v:shape>
              <v:shape id="Imagen 36" o:spid="_x0000_s1034" type="#_x0000_t75" alt="icono de sitio web" style="position:absolute;left:22860;top:16478;width:1644;height:16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TcsW/AAAA2gAAAA8AAABkcnMvZG93bnJldi54bWxET11rwjAUfR/4H8IVfJupdpPRGUUEoSA+&#10;rBX2emnummpzU5pY6783g8EeD+d7vR1tKwbqfeNYwWKegCCunG64VnAuD68fIHxA1tg6JgUP8rDd&#10;TF7WmGl35y8ailCLGMI+QwUmhC6T0leGLPq564gj9+N6iyHCvpa6x3sMt61cJslKWmw4NhjsaG+o&#10;uhY3G2c8joNb5qO5nd4wv7y7tCjTb6Vm03H3CSLQGP7Ff+5cK0jh90r0g9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bk3LFvwAAANoAAAAPAAAAAAAAAAAAAAAAAJ8CAABk&#10;cnMvZG93bnJldi54bWxQSwUGAAAAAAQABAD3AAAAiwMAAAAA&#10;">
                <v:imagedata r:id="rId8" o:title="icono de sitio web"/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7501E7" wp14:editId="23B4194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9553" cy="1700784"/>
              <wp:effectExtent l="0" t="0" r="0" b="0"/>
              <wp:wrapNone/>
              <wp:docPr id="1" name="Grupo 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553" cy="1700784"/>
                        <a:chOff x="0" y="0"/>
                        <a:chExt cx="7769553" cy="1697659"/>
                      </a:xfrm>
                    </wpg:grpSpPr>
                    <wps:wsp>
                      <wps:cNvPr id="26" name="Forma libre 4"/>
                      <wps:cNvSpPr>
                        <a:spLocks/>
                      </wps:cNvSpPr>
                      <wps:spPr bwMode="auto">
                        <a:xfrm>
                          <a:off x="3905250" y="685800"/>
                          <a:ext cx="3863610" cy="1011859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orma libre 5"/>
                      <wps:cNvSpPr>
                        <a:spLocks/>
                      </wps:cNvSpPr>
                      <wps:spPr bwMode="auto">
                        <a:xfrm>
                          <a:off x="4953000" y="1038225"/>
                          <a:ext cx="1351978" cy="315492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orma libre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58640" cy="1692991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orma libre 7"/>
                      <wps:cNvSpPr>
                        <a:spLocks/>
                      </wps:cNvSpPr>
                      <wps:spPr bwMode="auto">
                        <a:xfrm>
                          <a:off x="3409950" y="685800"/>
                          <a:ext cx="4337754" cy="1011859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orma libre 9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orma libre 10"/>
                      <wps:cNvSpPr>
                        <a:spLocks/>
                      </wps:cNvSpPr>
                      <wps:spPr bwMode="auto">
                        <a:xfrm>
                          <a:off x="2647950" y="0"/>
                          <a:ext cx="4055933" cy="1692991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orma libre 11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1918793" cy="94838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orma libre 12"/>
                      <wps:cNvSpPr>
                        <a:spLocks/>
                      </wps:cNvSpPr>
                      <wps:spPr bwMode="auto">
                        <a:xfrm>
                          <a:off x="3314700" y="600075"/>
                          <a:ext cx="1239630" cy="349771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orma libre 13"/>
                      <wps:cNvSpPr>
                        <a:spLocks/>
                      </wps:cNvSpPr>
                      <wps:spPr bwMode="auto">
                        <a:xfrm>
                          <a:off x="5543550" y="685800"/>
                          <a:ext cx="2226003" cy="1011859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D79D64C" id="Grupo 1" o:spid="_x0000_s1026" style="position:absolute;margin-left:0;margin-top:0;width:611.8pt;height:133.9pt;z-index:251664384;mso-width-percent:1000;mso-position-horizontal:center;mso-position-horizontal-relative:page;mso-position-vertical:bottom;mso-position-vertical-relative:page;mso-width-percent:1000;mso-height-relative:margin" coordsize="77695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">
              <v:shape id="Forma libre 4" o:spid="_x0000_s1027" style="position:absolute;left:39052;top:6858;width:38636;height:10118;visibility:visible;mso-wrap-style:square;v-text-anchor:top" coordsize="608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/2N8QA&#10;AADbAAAADwAAAGRycy9kb3ducmV2LnhtbESPwWrDMBBE74H+g9hCL6aRk4MJbhTjBkx9jdtDetta&#10;G9vEWhlJjd2/rwKFHoeZecPsi8WM4kbOD5YVbNYpCOLW6oE7BR/v1fMOhA/IGkfLpOCHPBSHh9Ue&#10;c21nPtGtCZ2IEPY5KuhDmHIpfduTQb+2E3H0LtYZDFG6TmqHc4SbUW7TNJMGB44LPU507Km9Nt9G&#10;wVt5TqpR1582vG6Wo/s6J1NVK/X0uJQvIAIt4T/81661gm0G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f9jfEAAAA2wAAAA8AAAAAAAAAAAAAAAAAmAIAAGRycy9k&#10;b3ducmV2LnhtbFBLBQYAAAAABAAEAPUAAACJAwAAAAA=&#10;" path="m2580,l,1593r6086,l6086,722,2580,xe" fillcolor="#cd303c [3206]" stroked="f">
                <v:path arrowok="t" o:connecttype="custom" o:connectlocs="1637607,0;0,1011224;3862975,1011224;3862975,458320;1637607,0" o:connectangles="0,0,0,0,0"/>
              </v:shape>
              <v:shape id="Forma libre 5" o:spid="_x0000_s1028" style="position:absolute;left:49530;top:10382;width:13519;height:3155;visibility:visible;mso-wrap-style:square;v-text-anchor:top" coordsize="2130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xX8QA&#10;AADbAAAADwAAAGRycy9kb3ducmV2LnhtbESPzW7CMBCE70i8g7WVuBWnHKCkGAT0Bw49FIo4r+Il&#10;iYjXwXaD+/a4UiWOo5n5RjNbRNOIjpyvLSt4GmYgiAuray4VHL7fH59B+ICssbFMCn7Jw2Le780w&#10;1/bKO+r2oRQJwj5HBVUIbS6lLyoy6Ie2JU7eyTqDIUlXSu3wmuCmkaMsG0uDNaeFCltaV1Sc9z9G&#10;werrI+JxMn0LEV33udkeXi/Ls1KDh7h8AREohnv4v73VCkYT+PuSfo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w8V/EAAAA2wAAAA8AAAAAAAAAAAAAAAAAmAIAAGRycy9k&#10;b3ducmV2LnhtbFBLBQYAAAAABAAEAPUAAACJAwAAAAA=&#10;" path="m,l2129,496,1994,377,,xe" fillcolor="#071f3c [3215]" stroked="f">
                <v:path arrowok="t" o:connecttype="custom" o:connectlocs="0,0;1351343,314857;1265655,239317;0,0" o:connectangles="0,0,0,0"/>
              </v:shape>
              <v:shape id="Forma libre 6" o:spid="_x0000_s1029" style="position:absolute;width:45586;height:16929;visibility:visible;mso-wrap-style:square;v-text-anchor:top" coordsize="7182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cZIb0A&#10;AADbAAAADwAAAGRycy9kb3ducmV2LnhtbERPvQrCMBDeBd8hnOAimuogUo0iguKiohXnoznbYnNp&#10;m6j17c0gOH58/4tVa0rxosYVlhWMRxEI4tTqgjMF12Q7nIFwHlljaZkUfMjBatntLDDW9s1nel18&#10;JkIIuxgV5N5XsZQuzcmgG9mKOHB32xj0ATaZ1A2+Q7gp5SSKptJgwaEhx4o2OaWPy9MoSI+fuhgc&#10;brPbqU6uWVXvjlLvlOr32vUchKfW/8U/914rmIS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/cZIb0AAADbAAAADwAAAAAAAAAAAAAAAACYAgAAZHJzL2Rvd25yZXYu&#10;eG1sUEsFBgAAAAAEAAQA9QAAAIIDAAAAAA==&#10;" path="m4159,l,1472,,2666r7181,l4159,xe" fillcolor="#cd303c [3206]" stroked="f">
                <v:path arrowok="t" o:connecttype="custom" o:connectlocs="2639847,0;0,934414;0,1692356;4558005,1692356;2639847,0" o:connectangles="0,0,0,0,0"/>
              </v:shape>
              <v:shape id="Forma libre 7" o:spid="_x0000_s1030" style="position:absolute;left:34099;top:6858;width:43378;height:10118;visibility:visible;mso-wrap-style:square;v-text-anchor:top" coordsize="6834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WK8YA&#10;AADbAAAADwAAAGRycy9kb3ducmV2LnhtbESPT2vCQBTE7wW/w/KEXopujFU0ukqRSnsQ6j88P7LP&#10;bGj2bciuJu2n7xYKPQ4z8xtmue5sJe7U+NKxgtEwAUGcO11yoeB82g5mIHxA1lg5JgVf5GG96j0s&#10;MdOu5QPdj6EQEcI+QwUmhDqT0ueGLPqhq4mjd3WNxRBlU0jdYBvhtpJpkkylxZLjgsGaNobyz+PN&#10;Kpjsu9PH7vb8Nm5TGj1978zldXNQ6rHfvSxABOrCf/iv/a4VpHP4/RJ/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OWK8YAAADbAAAADwAAAAAAAAAAAAAAAACYAgAAZHJz&#10;L2Rvd25yZXYueG1sUEsFBgAAAAAEAAQA9QAAAIsDAAAAAA==&#10;" path="m,l1810,1593r5023,l6817,1586,,xe" fillcolor="#531e4e [3204]" stroked="f">
                <v:path arrowok="t" o:connecttype="custom" o:connectlocs="0,0;1148864,1011224;4337119,1011224;4326964,1006781;0,0" o:connectangles="0,0,0,0,0"/>
              </v:shape>
              <v:shape id="Forma libre 9" o:spid="_x0000_s1031" style="position:absolute;left:26479;width:40559;height:16929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AnMUA&#10;AADbAAAADwAAAGRycy9kb3ducmV2LnhtbESPT2vCQBTE7wW/w/IEb3UTBSsxq1RRkJ5aq+T6mn35&#10;g9m3Ibua1E/fLRR6HGbmN0y6GUwj7tS52rKCeBqBIM6trrlUcP48PC9BOI+ssbFMCr7JwWY9ekox&#10;0bbnD7qffCkChF2CCirv20RKl1dk0E1tSxy8wnYGfZBdKXWHfYCbRs6iaCEN1hwWKmxpV1F+Pd2M&#10;gsdXXlzeXq7Z7r1ZZvHltu332VapyXh4XYHwNPj/8F/7qBXMY/j9En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+kCcxQAAANsAAAAPAAAAAAAAAAAAAAAAAJgCAABkcnMv&#10;ZG93bnJldi54bWxQSwUGAAAAAAQABAD1AAAAigMAAAAA&#10;" path="m3318,2666l,,3024,2666r294,e" fillcolor="#071f3c [3215]" stroked="f">
                <v:path arrowok="t" o:connecttype="custom" o:connectlocs="2106038,1692356;0,0;1919427,1692356;2106038,1692356" o:connectangles="0,0,0,0"/>
              </v:shape>
              <v:shape id="Forma libre 10" o:spid="_x0000_s1032" style="position:absolute;left:26479;width:40559;height:16929;visibility:visible;mso-wrap-style:square;v-text-anchor:top" coordsize="6390,2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je68YA&#10;AADbAAAADwAAAGRycy9kb3ducmV2LnhtbESPT2vCQBTE70K/w/IKvekmClVSV2mkQump2kqur9ln&#10;Esy+DdnNn/bTdwXB4zAzv2HW29HUoqfWVZYVxLMIBHFudcWFgu+v/XQFwnlkjbVlUvBLDrabh8ka&#10;E20HPlB/9IUIEHYJKii9bxIpXV6SQTezDXHwzrY16INsC6lbHALc1HIeRc/SYMVhocSGdiXll2Nn&#10;FPz95OfTx/KS7T7rVRafunR4y1Klnh7H1xcQnkZ/D9/a71rBYg7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je68YAAADbAAAADwAAAAAAAAAAAAAAAACYAgAAZHJz&#10;L2Rvd25yZXYueG1sUEsFBgAAAAAEAAQA9QAAAIsDAAAAAA==&#10;" path="m6389,2666l4573,1073,6223,2666r166,e" fillcolor="#071f3c [3215]" stroked="f">
                <v:path arrowok="t" o:connecttype="custom" o:connectlocs="4055298,1692356;2902626,681132;3949933,1692356;4055298,1692356" o:connectangles="0,0,0,0"/>
              </v:shape>
              <v:shape id="Forma libre 11" o:spid="_x0000_s1033" style="position:absolute;left:26384;width:19188;height:9483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40mcYA&#10;AADbAAAADwAAAGRycy9kb3ducmV2LnhtbESPT2vCQBTE7wW/w/IKvYhu/ItGV5FAQSkejD30+Mg+&#10;k9Ds2yW7atpP7xaEHoeZ+Q2z3namETdqfW1ZwWiYgCAurK65VPB5fh8sQPiArLGxTAp+yMN203tZ&#10;Y6rtnU90y0MpIoR9igqqEFwqpS8qMuiH1hFH72JbgyHKtpS6xXuEm0aOk2QuDdYcFyp0lFVUfOdX&#10;o+Ajny6Wbp7J36/sPHXj/aF/vMyUenvtdisQgbrwH36291rBZAJ/X+IPkJ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40mcYAAADbAAAADwAAAAAAAAAAAAAAAACYAgAAZHJz&#10;L2Rvd25yZXYueG1sUEsFBgAAAAAEAAQA9QAAAIsDAAAAAA==&#10;" path="m,l1213,1073r1809,420l,xe" fillcolor="#791732 [3205]" stroked="f">
                <v:path arrowok="t" o:connecttype="custom" o:connectlocs="0,0;769929,681132;1918158,947745;0,0" o:connectangles="0,0,0,0"/>
              </v:shape>
              <v:shape id="Forma libre 12" o:spid="_x0000_s1034" style="position:absolute;left:33147;top:6000;width:12396;height:3498;visibility:visible;mso-wrap-style:square;v-text-anchor:top" coordsize="1953,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DHsQA&#10;AADbAAAADwAAAGRycy9kb3ducmV2LnhtbESP0WrCQBRE3wv+w3KFvtVNq1SJrqFNCbRQBKMfcMle&#10;k9Ds3ZDdms3fdwuCj8PMnGF2WTCduNLgWssKnhcJCOLK6pZrBedT8bQB4Tyyxs4yKZjIQbafPeww&#10;1XbkI11LX4sIYZeigsb7PpXSVQ0ZdAvbE0fvYgeDPsqhlnrAMcJNJ1+S5FUabDkuNNhT3lD1U/4a&#10;Bd90Xn4V+Xr8WJnLdFhX7wHLoNTjPLxtQXgK/h6+tT+1guUK/r/EHyD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2Qx7EAAAA2wAAAA8AAAAAAAAAAAAAAAAAmAIAAGRycy9k&#10;b3ducmV2LnhtbFBLBQYAAAAABAAEAPUAAACJAwAAAAA=&#10;" path="m,l143,130,1952,550,,xe" fillcolor="#071f3c [3215]" stroked="f">
                <v:path arrowok="t" o:connecttype="custom" o:connectlocs="0,0;90767,82523;1238995,349136;0,0" o:connectangles="0,0,0,0"/>
              </v:shape>
              <v:shape id="Forma libre 13" o:spid="_x0000_s1035" style="position:absolute;left:55435;top:6858;width:22260;height:10118;visibility:visible;mso-wrap-style:square;v-text-anchor:top" coordsize="3507,1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F78QA&#10;AADbAAAADwAAAGRycy9kb3ducmV2LnhtbESPT2vCQBTE7wW/w/IEb83GSkVSVzFCS+tF/Eevr9ln&#10;kpp9m2a3Sfz2rlDocZiZ3zDzZW8q0VLjSssKxlEMgjizuuRcwfHw+jgD4TyyxsoyKbiSg+Vi8DDH&#10;RNuOd9TufS4ChF2CCgrv60RKlxVk0EW2Jg7e2TYGfZBNLnWDXYCbSj7F8VQaLDksFFjTuqDssv81&#10;Ctzn29mkXxUfTt8fnBr6ibfHjVKjYb96AeGp9//hv/a7VjB5hvuX8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4xe/EAAAA2wAAAA8AAAAAAAAAAAAAAAAAmAIAAGRycy9k&#10;b3ducmV2LnhtbFBLBQYAAAAABAAEAPUAAACJAwAAAAA=&#10;" path="m,l1815,1593r1691,l3506,722,,xe" fillcolor="#f05535 [3207]" stroked="f">
                <v:path arrowok="t" o:connecttype="custom" o:connectlocs="0,0;1152037,1011224;2225368,1011224;2225368,458320;0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1F9" w:rsidRDefault="000511F9" w:rsidP="00590471">
      <w:r>
        <w:separator/>
      </w:r>
    </w:p>
  </w:footnote>
  <w:footnote w:type="continuationSeparator" w:id="0">
    <w:p w:rsidR="000511F9" w:rsidRDefault="000511F9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471" w:rsidRDefault="00370C2E" w:rsidP="00060042">
    <w:pPr>
      <w:pStyle w:val="Textoindependiente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5DAF01BB" wp14:editId="4D4AFEB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8590" cy="1700784"/>
              <wp:effectExtent l="0" t="0" r="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8590" cy="1700784"/>
                        <a:chOff x="0" y="0"/>
                        <a:chExt cx="7768590" cy="1703705"/>
                      </a:xfrm>
                    </wpg:grpSpPr>
                    <wps:wsp>
                      <wps:cNvPr id="19" name="Forma libre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0730" cy="1703705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upo 16"/>
                      <wpg:cNvGrpSpPr>
                        <a:grpSpLocks/>
                      </wpg:cNvGrpSpPr>
                      <wpg:grpSpPr bwMode="auto">
                        <a:xfrm>
                          <a:off x="3409950" y="0"/>
                          <a:ext cx="4358640" cy="1021715"/>
                          <a:chOff x="5373" y="1"/>
                          <a:chExt cx="6867" cy="1610"/>
                        </a:xfrm>
                      </wpg:grpSpPr>
                      <wps:wsp>
                        <wps:cNvPr id="21" name="Forma libre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orma libre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orma libre 19"/>
                      <wps:cNvSpPr>
                        <a:spLocks/>
                      </wps:cNvSpPr>
                      <wps:spPr bwMode="auto">
                        <a:xfrm>
                          <a:off x="2638425" y="752475"/>
                          <a:ext cx="1918335" cy="948055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orma libre 20"/>
                      <wps:cNvSpPr>
                        <a:spLocks/>
                      </wps:cNvSpPr>
                      <wps:spPr bwMode="auto">
                        <a:xfrm>
                          <a:off x="2638425" y="0"/>
                          <a:ext cx="2118733" cy="1703148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C03246" id="Grupo 5" o:spid="_x0000_s1026" style="position:absolute;margin-left:0;margin-top:0;width:611.7pt;height:133.9pt;z-index:251654144;mso-width-percent:1000;mso-position-horizontal:center;mso-position-horizontal-relative:page;mso-position-vertical:top;mso-position-vertical-relative:page;mso-width-percent:1000;mso-height-relative:margin" coordsize="77685,17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">
              <v:shape id="Forma libre 15" o:spid="_x0000_s1027" style="position:absolute;width:45707;height:17037;visibility:visible;mso-wrap-style:square;v-text-anchor:top" coordsize="7202,2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wRIMAA&#10;AADbAAAADwAAAGRycy9kb3ducmV2LnhtbERPzYrCMBC+C/sOYRa8iKYWdNeuUVQQFU/b9QGGZmzL&#10;NpPQRK1vbwTB23x8vzNfdqYRV2p9bVnBeJSAIC6srrlUcPrbDr9B+ICssbFMCu7kYbn46M0x0/bG&#10;v3TNQyliCPsMFVQhuExKX1Rk0I+sI47c2bYGQ4RtKXWLtxhuGpkmyVQarDk2VOhoU1Hxn1+MAtdN&#10;vvx6fzSb7TrNm93gkI5Tp1T/s1v9gAjUhbf45d7rOH8G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wRIMAAAADbAAAADwAAAAAAAAAAAAAAAACYAgAAZHJzL2Rvd25y&#10;ZXYueG1sUEsFBgAAAAAEAAQA9QAAAIUDAAAAAA==&#10;" path="m7201,l,1,,1212,4159,2684,7201,xe" fillcolor="#f05535 [3207]" stroked="f">
                <v:path arrowok="t" o:connecttype="custom" o:connectlocs="4570095,0;0,635;0,769333;2639498,1703705;4570095,0" o:connectangles="0,0,0,0,0"/>
              </v:shape>
              <v:group id="Grupo 16" o:spid="_x0000_s1028" style="position:absolute;left:34099;width:43586;height:10217" coordorigin="5373,1" coordsize="6867,16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Forma libre 17" o:spid="_x0000_s1029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dksMA&#10;AADbAAAADwAAAGRycy9kb3ducmV2LnhtbESPwWrDMBBE74X8g9hAb43sECfFjWxKIdjXJqHnxdpY&#10;ptbKsZTY/fuqUMhxmJk3zL6cbS/uNPrOsYJ0lYAgbpzuuFVwPh1eXkH4gKyxd0wKfshDWSye9phr&#10;N/En3Y+hFRHCPkcFJoQhl9I3hiz6lRuIo3dxo8UQ5dhKPeIU4baX6yTZSosdxwWDA30Yar6PN6vg&#10;65rdKmM3l2a72/XnrsqudToo9byc399ABJrDI/zfrrWCdQp/X+IP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8dksMAAADbAAAADwAAAAAAAAAAAAAAAACYAgAAZHJzL2Rv&#10;d25yZXYueG1sUEsFBgAAAAAEAAQA9QAAAIgD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orma libre 18" o:spid="_x0000_s1030" style="position:absolute;left:5373;top:1;width:6867;height:1610;visibility:visible;mso-wrap-style:square;v-text-anchor:top" coordsize="6867,1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YaLsAA&#10;AADbAAAADwAAAGRycy9kb3ducmV2LnhtbESPQYvCMBSE74L/ITzBm6btgkg1lkVYWfZmFc/P5m1b&#10;2ryUJKvdf28EweMwM98w22I0vbiR861lBekyAUFcWd1yreB8+lqsQfiArLG3TAr+yUOxm062mGt7&#10;5yPdylCLCGGfo4ImhCGX0lcNGfRLOxBH79c6gyFKV0vt8B7hppdZkqykwZbjQoMD7RuquvLPKNiX&#10;lxO1l+znI6XuIGnlDra7KjWfjZ8bEIHG8A6/2t9aQZbB80v8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YaLsAAAADbAAAADwAAAAAAAAAAAAAAAACYAgAAZHJzL2Rvd25y&#10;ZXYueG1sUEsFBgAAAAAEAAQA9QAAAIUD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orma libre 19" o:spid="_x0000_s1031" style="position:absolute;left:26384;top:7524;width:19183;height:9481;visibility:visible;mso-wrap-style:square;v-text-anchor:top" coordsize="3023,1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OEcQA&#10;AADbAAAADwAAAGRycy9kb3ducmV2LnhtbESPT2sCMRTE7wW/Q3iCl6LZahFZjaIFQTyU+ufg8bl5&#10;7q5uXpZNNOu3N4VCj8PM/IaZLVpTiQc1rrSs4GOQgCDOrC45V3A8rPsTEM4ja6wsk4InOVjMO28z&#10;TLUNvKPH3uciQtilqKDwvk6ldFlBBt3A1sTRu9jGoI+yyaVuMES4qeQwScbSYMlxocCavgrKbvu7&#10;URCuGdGq3Gyr8/foM7z/hHM45Ur1uu1yCsJT6//Df+2NVjAcwe+X+AP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YThHEAAAA2wAAAA8AAAAAAAAAAAAAAAAAmAIAAGRycy9k&#10;b3ducmV2LnhtbFBLBQYAAAAABAAEAPUAAACJAwAAAAA=&#10;" path="m3022,l1213,419,,1493,3022,xe" fillcolor="#cd303c [3206]" stroked="f">
                <v:path arrowok="t" o:connecttype="custom" o:connectlocs="1917700,0;769745,265887;0,947420;1917700,0" o:connectangles="0,0,0,0"/>
              </v:shape>
              <v:shape id="Forma libre 20" o:spid="_x0000_s1032" style="position:absolute;left:26384;width:21187;height:17031;visibility:visible;mso-wrap-style:square;v-text-anchor:top" coordsize="3338,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+5sUA&#10;AADbAAAADwAAAGRycy9kb3ducmV2LnhtbESPT2vCQBTE74LfYXmCF6mbxj9I6hpKa0Hw1Gihx0f2&#10;mUSzb8Puqum3dwuFHoeZ+Q2zznvTihs531hW8DxNQBCXVjdcKTgePp5WIHxA1thaJgU/5CHfDAdr&#10;zLS98yfdilCJCGGfoYI6hC6T0pc1GfRT2xFH72SdwRClq6R2eI9w08o0SZbSYMNxocaO3moqL8XV&#10;KFjsi36+nMy+zhNaXRbX8D3bvlulxqP+9QVEoD78h//aO60gncPvl/gD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j7mxQAAANsAAAAPAAAAAAAAAAAAAAAAAJgCAABkcnMv&#10;ZG93bnJldi54bWxQSwUGAAAAAAQABAD1AAAAigMAAAAA&#10;" path="m3337,l3042,,1218,1607r-5,2l1069,1739,,2682,1229,1694,3022,1189,1385,1569,3337,e" fillcolor="#071f3c [3215]" stroked="f">
                <v:path arrowok="t" o:connecttype="custom" o:connectlocs="2118098,0;1930853,0;773103,1020111;769929,1021381;678528,1103904;0,1702513;780085,1075338;1918158,754768;879103,995989;2118098,0" o:connectangles="0,0,0,0,0,0,0,0,0,0"/>
              </v:shape>
              <w10:wrap anchorx="page" anchory="page"/>
            </v:group>
          </w:pict>
        </mc:Fallback>
      </mc:AlternateContent>
    </w:r>
    <w:r w:rsidR="00060042" w:rsidRPr="00060042">
      <w:rPr>
        <w:noProof/>
        <w:lang w:bidi="es-E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1">
    <w:nsid w:val="03161032"/>
    <w:multiLevelType w:val="hybridMultilevel"/>
    <w:tmpl w:val="E0281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8262A"/>
    <w:multiLevelType w:val="hybridMultilevel"/>
    <w:tmpl w:val="9AA66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4693E"/>
    <w:multiLevelType w:val="hybridMultilevel"/>
    <w:tmpl w:val="73B20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837D8"/>
    <w:multiLevelType w:val="hybridMultilevel"/>
    <w:tmpl w:val="1BDC4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05E8A"/>
    <w:multiLevelType w:val="hybridMultilevel"/>
    <w:tmpl w:val="5AB08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92"/>
    <w:rsid w:val="00020AAF"/>
    <w:rsid w:val="000511F9"/>
    <w:rsid w:val="00060042"/>
    <w:rsid w:val="00150ABD"/>
    <w:rsid w:val="0018180D"/>
    <w:rsid w:val="001C08A3"/>
    <w:rsid w:val="00222466"/>
    <w:rsid w:val="00294024"/>
    <w:rsid w:val="002B2A57"/>
    <w:rsid w:val="00335FA8"/>
    <w:rsid w:val="003703A1"/>
    <w:rsid w:val="00370C2E"/>
    <w:rsid w:val="0037235E"/>
    <w:rsid w:val="00417D91"/>
    <w:rsid w:val="00471733"/>
    <w:rsid w:val="00475810"/>
    <w:rsid w:val="004D0192"/>
    <w:rsid w:val="004D79EB"/>
    <w:rsid w:val="00536F28"/>
    <w:rsid w:val="005801E5"/>
    <w:rsid w:val="00590471"/>
    <w:rsid w:val="005C0219"/>
    <w:rsid w:val="005D01FA"/>
    <w:rsid w:val="00644A4F"/>
    <w:rsid w:val="00714F21"/>
    <w:rsid w:val="007F5B63"/>
    <w:rsid w:val="0080075A"/>
    <w:rsid w:val="00801F84"/>
    <w:rsid w:val="00803A0A"/>
    <w:rsid w:val="00846CB9"/>
    <w:rsid w:val="008C2CFC"/>
    <w:rsid w:val="009104AA"/>
    <w:rsid w:val="009475DC"/>
    <w:rsid w:val="009A7AF4"/>
    <w:rsid w:val="009D01D7"/>
    <w:rsid w:val="00A74A37"/>
    <w:rsid w:val="00A9005F"/>
    <w:rsid w:val="00AC1A40"/>
    <w:rsid w:val="00B37B67"/>
    <w:rsid w:val="00B55065"/>
    <w:rsid w:val="00B578DF"/>
    <w:rsid w:val="00B6466C"/>
    <w:rsid w:val="00B808D3"/>
    <w:rsid w:val="00C02BAA"/>
    <w:rsid w:val="00C042E0"/>
    <w:rsid w:val="00CE1E3D"/>
    <w:rsid w:val="00CE51EE"/>
    <w:rsid w:val="00D053FA"/>
    <w:rsid w:val="00E44851"/>
    <w:rsid w:val="00E60D94"/>
    <w:rsid w:val="00E70C9E"/>
    <w:rsid w:val="00E73AB8"/>
    <w:rsid w:val="00E90A60"/>
    <w:rsid w:val="00EE7E09"/>
    <w:rsid w:val="00F0223C"/>
    <w:rsid w:val="00F2205A"/>
    <w:rsid w:val="00F54457"/>
    <w:rsid w:val="00F66F72"/>
    <w:rsid w:val="00F8258C"/>
    <w:rsid w:val="00F878BD"/>
    <w:rsid w:val="00FB76A0"/>
    <w:rsid w:val="00FD4498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14F21"/>
  </w:style>
  <w:style w:type="paragraph" w:styleId="Ttulo1">
    <w:name w:val="heading 1"/>
    <w:basedOn w:val="Normal"/>
    <w:next w:val="Normal"/>
    <w:link w:val="Ttulo1C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Prrafodelista">
    <w:name w:val="List Paragraph"/>
    <w:basedOn w:val="Textoindependiente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styleId="Cierre">
    <w:name w:val="Closing"/>
    <w:basedOn w:val="Normal"/>
    <w:link w:val="CierreCar"/>
    <w:uiPriority w:val="99"/>
    <w:qFormat/>
    <w:rsid w:val="00B37B67"/>
    <w:pPr>
      <w:spacing w:before="480" w:after="0"/>
    </w:pPr>
  </w:style>
  <w:style w:type="paragraph" w:styleId="Encabezado">
    <w:name w:val="header"/>
    <w:basedOn w:val="Normal"/>
    <w:link w:val="EncabezadoCar"/>
    <w:uiPriority w:val="99"/>
    <w:semiHidden/>
    <w:rsid w:val="00714F21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4F21"/>
  </w:style>
  <w:style w:type="paragraph" w:styleId="Piedepgina">
    <w:name w:val="footer"/>
    <w:basedOn w:val="Normal"/>
    <w:link w:val="PiedepginaCar"/>
    <w:uiPriority w:val="99"/>
    <w:semiHidden/>
    <w:rsid w:val="00714F21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4F21"/>
  </w:style>
  <w:style w:type="table" w:styleId="Tablaconcuadrcula">
    <w:name w:val="Table Grid"/>
    <w:basedOn w:val="Tabla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PuestoCar">
    <w:name w:val="Puesto Car"/>
    <w:basedOn w:val="Fuentedeprrafopredeter"/>
    <w:link w:val="Puesto"/>
    <w:uiPriority w:val="10"/>
    <w:rsid w:val="00AC1A40"/>
    <w:rPr>
      <w:rFonts w:asciiTheme="majorHAnsi" w:hAnsiTheme="majorHAnsi"/>
      <w:b/>
      <w:bCs/>
      <w:color w:val="F05535" w:themeColor="accent4"/>
      <w:sz w:val="48"/>
      <w:szCs w:val="42"/>
    </w:rPr>
  </w:style>
  <w:style w:type="paragraph" w:customStyle="1" w:styleId="Informacin">
    <w:name w:val="Información"/>
    <w:basedOn w:val="Normal"/>
    <w:uiPriority w:val="12"/>
    <w:qFormat/>
    <w:rsid w:val="001C08A3"/>
    <w:pPr>
      <w:kinsoku w:val="0"/>
      <w:overflowPunct w:val="0"/>
      <w:spacing w:before="4" w:after="0" w:line="180" w:lineRule="exact"/>
    </w:pPr>
    <w:rPr>
      <w:color w:val="FFFFFF" w:themeColor="background1"/>
      <w:sz w:val="17"/>
      <w:szCs w:val="17"/>
    </w:rPr>
  </w:style>
  <w:style w:type="character" w:customStyle="1" w:styleId="CierreCar">
    <w:name w:val="Cierre Car"/>
    <w:basedOn w:val="Fuentedeprrafopredeter"/>
    <w:link w:val="Cierre"/>
    <w:uiPriority w:val="99"/>
    <w:rsid w:val="00B37B67"/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05535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paragraph" w:styleId="Sinespaciado">
    <w:name w:val="No Spacing"/>
    <w:basedOn w:val="Normal"/>
    <w:uiPriority w:val="13"/>
    <w:qFormat/>
    <w:rsid w:val="0080075A"/>
    <w:pPr>
      <w:widowControl w:val="0"/>
      <w:autoSpaceDE w:val="0"/>
      <w:autoSpaceDN w:val="0"/>
      <w:adjustRightInd w:val="0"/>
      <w:spacing w:after="0"/>
    </w:pPr>
    <w:rPr>
      <w:rFonts w:cs="Georgia"/>
      <w:sz w:val="8"/>
    </w:rPr>
  </w:style>
  <w:style w:type="paragraph" w:customStyle="1" w:styleId="Contacto">
    <w:name w:val="Contacto"/>
    <w:basedOn w:val="Normal"/>
    <w:link w:val="Carcterdecontacto"/>
    <w:uiPriority w:val="11"/>
    <w:qFormat/>
    <w:rsid w:val="0080075A"/>
    <w:pPr>
      <w:spacing w:after="0"/>
    </w:pPr>
  </w:style>
  <w:style w:type="character" w:customStyle="1" w:styleId="Carcterdecontacto">
    <w:name w:val="Carácter de contacto"/>
    <w:basedOn w:val="Fuentedeprrafopredeter"/>
    <w:link w:val="Contacto"/>
    <w:uiPriority w:val="11"/>
    <w:rsid w:val="00AC1A40"/>
  </w:style>
  <w:style w:type="paragraph" w:styleId="Textodeglobo">
    <w:name w:val="Balloon Text"/>
    <w:basedOn w:val="Normal"/>
    <w:link w:val="TextodegloboCar"/>
    <w:uiPriority w:val="99"/>
    <w:semiHidden/>
    <w:unhideWhenUsed/>
    <w:rsid w:val="00E4485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851"/>
    <w:rPr>
      <w:rFonts w:ascii="Segoe UI" w:hAnsi="Segoe UI" w:cs="Segoe UI"/>
      <w:sz w:val="18"/>
      <w:szCs w:val="18"/>
    </w:rPr>
  </w:style>
  <w:style w:type="character" w:styleId="Hipervnculo">
    <w:name w:val="Hyperlink"/>
    <w:rsid w:val="00B808D3"/>
    <w:rPr>
      <w:color w:val="000080"/>
      <w:u w:val="single"/>
    </w:rPr>
  </w:style>
  <w:style w:type="paragraph" w:customStyle="1" w:styleId="Default">
    <w:name w:val="Default"/>
    <w:rsid w:val="00B808D3"/>
    <w:pPr>
      <w:autoSpaceDE w:val="0"/>
      <w:autoSpaceDN w:val="0"/>
      <w:adjustRightInd w:val="0"/>
      <w:spacing w:after="0"/>
    </w:pPr>
    <w:rPr>
      <w:rFonts w:ascii="Arial" w:eastAsia="Times New Roman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17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redly.com/org/universidad-tecmileni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redly.com/org/universidad-tecmilenio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credly.com/org/universidad-tecmilenio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redly.com/org/universidad-tecmilenio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Carta%20de%20presentaci&#243;n%20de%20foto%20contempor&#225;ne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B72D87BE11C40FCAF2EAE4E46C8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8A87-91E1-45D5-B45F-F790F1148E53}"/>
      </w:docPartPr>
      <w:docPartBody>
        <w:p w:rsidR="00041392" w:rsidRDefault="0067796E">
          <w:pPr>
            <w:pStyle w:val="CB72D87BE11C40FCAF2EAE4E46C820EE"/>
          </w:pPr>
          <w:r w:rsidRPr="001C08A3">
            <w:rPr>
              <w:lang w:bidi="es-ES"/>
            </w:rPr>
            <w:t>[</w:t>
          </w:r>
          <w:r w:rsidRPr="001C08A3">
            <w:rPr>
              <w:rStyle w:val="Textodelmarcadordeposicin"/>
              <w:lang w:bidi="es-ES"/>
            </w:rPr>
            <w:t>Su sitio Web]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ZShuTi">
    <w:altName w:val="方正舒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C3"/>
    <w:rsid w:val="00041392"/>
    <w:rsid w:val="0067796E"/>
    <w:rsid w:val="007259BE"/>
    <w:rsid w:val="009F62CD"/>
    <w:rsid w:val="00AA2104"/>
    <w:rsid w:val="00C301CA"/>
    <w:rsid w:val="00E2194E"/>
    <w:rsid w:val="00E8282D"/>
    <w:rsid w:val="00ED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C2A66BEFCC54B30916C86AA2E33C078">
    <w:name w:val="CC2A66BEFCC54B30916C86AA2E33C078"/>
  </w:style>
  <w:style w:type="paragraph" w:customStyle="1" w:styleId="D6A01998DFFE42C3A431656C528DDC64">
    <w:name w:val="D6A01998DFFE42C3A431656C528DDC64"/>
  </w:style>
  <w:style w:type="paragraph" w:customStyle="1" w:styleId="E74583DAE86A4538A5D125AD6114B3D8">
    <w:name w:val="E74583DAE86A4538A5D125AD6114B3D8"/>
  </w:style>
  <w:style w:type="paragraph" w:customStyle="1" w:styleId="08D6AF22260542BBA2BDA692D7770D40">
    <w:name w:val="08D6AF22260542BBA2BDA692D7770D40"/>
  </w:style>
  <w:style w:type="paragraph" w:customStyle="1" w:styleId="B77DA7FE7F384B6EB5B7B858F1160168">
    <w:name w:val="B77DA7FE7F384B6EB5B7B858F1160168"/>
  </w:style>
  <w:style w:type="paragraph" w:customStyle="1" w:styleId="E608603110A64C598914ED93F2FC2F4D">
    <w:name w:val="E608603110A64C598914ED93F2FC2F4D"/>
  </w:style>
  <w:style w:type="paragraph" w:customStyle="1" w:styleId="6EA8D5FFE2504EAAA3999198572763DB">
    <w:name w:val="6EA8D5FFE2504EAAA3999198572763DB"/>
  </w:style>
  <w:style w:type="paragraph" w:customStyle="1" w:styleId="FD7D59CED6E44A98A3BC037591419ADA">
    <w:name w:val="FD7D59CED6E44A98A3BC037591419ADA"/>
  </w:style>
  <w:style w:type="paragraph" w:customStyle="1" w:styleId="B6152897CA794B0788BCD7BF75176A2B">
    <w:name w:val="B6152897CA794B0788BCD7BF75176A2B"/>
  </w:style>
  <w:style w:type="paragraph" w:customStyle="1" w:styleId="09245314D67743ADB31DC890A5F22FD7">
    <w:name w:val="09245314D67743ADB31DC890A5F22FD7"/>
  </w:style>
  <w:style w:type="paragraph" w:customStyle="1" w:styleId="798A6DC0CE7F44BD86E6F63841C1DC49">
    <w:name w:val="798A6DC0CE7F44BD86E6F63841C1DC49"/>
  </w:style>
  <w:style w:type="paragraph" w:customStyle="1" w:styleId="89A694BEBF0849D08E1FE580618AAD70">
    <w:name w:val="89A694BEBF0849D08E1FE580618AAD70"/>
  </w:style>
  <w:style w:type="paragraph" w:customStyle="1" w:styleId="26E58EE3C9DA40DD9E7B916B2F5523DE">
    <w:name w:val="26E58EE3C9DA40DD9E7B916B2F5523DE"/>
  </w:style>
  <w:style w:type="paragraph" w:customStyle="1" w:styleId="E5675BD6FAAE4A2EB3D26D9B80EEE2ED">
    <w:name w:val="E5675BD6FAAE4A2EB3D26D9B80EEE2ED"/>
  </w:style>
  <w:style w:type="paragraph" w:customStyle="1" w:styleId="DCA2F7ADF0264A41808A9962E7324E8D">
    <w:name w:val="DCA2F7ADF0264A41808A9962E7324E8D"/>
  </w:style>
  <w:style w:type="paragraph" w:customStyle="1" w:styleId="E9190B52E4524AE7BABF2191C86DB9A6">
    <w:name w:val="E9190B52E4524AE7BABF2191C86DB9A6"/>
  </w:style>
  <w:style w:type="character" w:styleId="Textodelmarcadordeposicin">
    <w:name w:val="Placeholder Text"/>
    <w:basedOn w:val="Fuentedeprrafopredeter"/>
    <w:uiPriority w:val="99"/>
    <w:semiHidden/>
    <w:rsid w:val="007259BE"/>
    <w:rPr>
      <w:color w:val="808080"/>
    </w:rPr>
  </w:style>
  <w:style w:type="paragraph" w:customStyle="1" w:styleId="CB72D87BE11C40FCAF2EAE4E46C820EE">
    <w:name w:val="CB72D87BE11C40FCAF2EAE4E46C820EE"/>
  </w:style>
  <w:style w:type="paragraph" w:customStyle="1" w:styleId="7E8341E13B704300901D06C850365A12">
    <w:name w:val="7E8341E13B704300901D06C850365A12"/>
    <w:rsid w:val="00ED57C3"/>
  </w:style>
  <w:style w:type="paragraph" w:customStyle="1" w:styleId="8E6AE0EC898E4DF2AC3CDAA59669EB31">
    <w:name w:val="8E6AE0EC898E4DF2AC3CDAA59669EB31"/>
    <w:rsid w:val="00ED57C3"/>
  </w:style>
  <w:style w:type="paragraph" w:customStyle="1" w:styleId="C3FBBCE9D2B94A38B1C5D15A0A73B21A">
    <w:name w:val="C3FBBCE9D2B94A38B1C5D15A0A73B21A"/>
    <w:rsid w:val="007259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B3578-7C9B-41F5-A14A-14B3F302CC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FDDC8B-FBFE-41F4-AD8B-73A9BEF96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52A040-BE62-4C1B-9842-E4DC60FDA31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9B92B83-653E-4FCF-8544-0A930C635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presentación de foto contemporánea.dotx</Template>
  <TotalTime>0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2024-03-06T19:05:00Z</dcterms:created>
  <dcterms:modified xsi:type="dcterms:W3CDTF">2024-03-28T22:10:00Z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